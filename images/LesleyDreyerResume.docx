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horzAnchor="margin" w:tblpX="-645" w:tblpY="-810"/>
        <w:tblW w:w="56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14" w:type="dxa"/>
          <w:right w:w="115" w:type="dxa"/>
        </w:tblCellMar>
        <w:tblLook w:val="0480"/>
      </w:tblPr>
      <w:tblGrid>
        <w:gridCol w:w="2316"/>
        <w:gridCol w:w="3198"/>
        <w:gridCol w:w="915"/>
        <w:gridCol w:w="4486"/>
      </w:tblGrid>
      <w:tr w:rsidR="001750E7" w:rsidTr="00442D5E">
        <w:trPr>
          <w:trHeight w:val="976"/>
        </w:trPr>
        <w:tc>
          <w:tcPr>
            <w:tcW w:w="2945" w:type="pct"/>
            <w:gridSpan w:val="3"/>
          </w:tcPr>
          <w:p w:rsidR="00C51F22" w:rsidRPr="0086225F" w:rsidRDefault="00B84D7F" w:rsidP="0086225F">
            <w:pPr>
              <w:pStyle w:val="ContentHeading"/>
              <w:widowControl w:val="0"/>
              <w:jc w:val="left"/>
              <w:rPr>
                <w:color w:val="auto"/>
                <w:sz w:val="96"/>
                <w:szCs w:val="96"/>
              </w:rPr>
            </w:pPr>
            <w:sdt>
              <w:sdtPr>
                <w:rPr>
                  <w:color w:val="auto"/>
                  <w:sz w:val="96"/>
                  <w:szCs w:val="96"/>
                </w:rPr>
                <w:id w:val="879886161"/>
                <w:placeholder>
                  <w:docPart w:val="F87C8964265C466287AED83FE1603579"/>
                </w:placeholder>
              </w:sdtPr>
              <w:sdtContent>
                <w:sdt>
                  <w:sdtPr>
                    <w:rPr>
                      <w:color w:val="auto"/>
                      <w:sz w:val="96"/>
                      <w:szCs w:val="96"/>
                    </w:rPr>
                    <w:id w:val="879887299"/>
                    <w:placeholder>
                      <w:docPart w:val="CE6EE4FAE2054236A161A4CF29EC27E7"/>
                    </w:placeholder>
                  </w:sdtPr>
                  <w:sdtContent>
                    <w:r w:rsidR="0086225F" w:rsidRPr="0086225F">
                      <w:rPr>
                        <w:color w:val="auto"/>
                        <w:sz w:val="96"/>
                        <w:szCs w:val="96"/>
                      </w:rPr>
                      <w:t>LESLEY DREYER</w:t>
                    </w:r>
                  </w:sdtContent>
                </w:sdt>
              </w:sdtContent>
            </w:sdt>
          </w:p>
        </w:tc>
        <w:tc>
          <w:tcPr>
            <w:tcW w:w="2055" w:type="pct"/>
          </w:tcPr>
          <w:sdt>
            <w:sdtPr>
              <w:id w:val="879886176"/>
              <w:placeholder>
                <w:docPart w:val="C3D8CF73F6314E4199CFF812F9DD842A"/>
              </w:placeholder>
            </w:sdtPr>
            <w:sdtContent>
              <w:sdt>
                <w:sdtPr>
                  <w:rPr>
                    <w:rStyle w:val="PersonalInfoChar"/>
                  </w:rPr>
                  <w:id w:val="879887270"/>
                  <w:placeholder>
                    <w:docPart w:val="BBF1211D2DB54A04841767D2C6C106C6"/>
                  </w:placeholder>
                </w:sdtPr>
                <w:sdtContent>
                  <w:p w:rsidR="00C70CE1" w:rsidRDefault="00C70CE1" w:rsidP="0004743F">
                    <w:pPr>
                      <w:pStyle w:val="BulletedList"/>
                      <w:widowControl w:val="0"/>
                      <w:numPr>
                        <w:ilvl w:val="0"/>
                        <w:numId w:val="0"/>
                      </w:numPr>
                      <w:jc w:val="right"/>
                      <w:rPr>
                        <w:rStyle w:val="PersonalInfoChar"/>
                      </w:rPr>
                    </w:pPr>
                  </w:p>
                  <w:p w:rsidR="002154C5" w:rsidRDefault="002154C5" w:rsidP="0004743F">
                    <w:pPr>
                      <w:pStyle w:val="BulletedList"/>
                      <w:widowControl w:val="0"/>
                      <w:numPr>
                        <w:ilvl w:val="0"/>
                        <w:numId w:val="0"/>
                      </w:numPr>
                      <w:jc w:val="right"/>
                      <w:rPr>
                        <w:rStyle w:val="ContentBodyChar"/>
                      </w:rPr>
                    </w:pPr>
                    <w:r>
                      <w:rPr>
                        <w:rStyle w:val="PersonalInfoChar"/>
                      </w:rPr>
                      <w:t xml:space="preserve">480-323-8589  </w:t>
                    </w:r>
                    <w:r w:rsidR="004559F9">
                      <w:rPr>
                        <w:rStyle w:val="PersonalInfoChar"/>
                      </w:rPr>
                      <w:t xml:space="preserve"> </w:t>
                    </w:r>
                    <w:r>
                      <w:rPr>
                        <w:rStyle w:val="PersonalInfoChar"/>
                      </w:rPr>
                      <w:t>lesleydreyer@hotmail.com</w:t>
                    </w:r>
                  </w:p>
                </w:sdtContent>
              </w:sdt>
              <w:p w:rsidR="00C51F22" w:rsidRPr="00252F5C" w:rsidRDefault="002154C5" w:rsidP="0004743F">
                <w:pPr>
                  <w:pStyle w:val="BulletedList"/>
                  <w:widowControl w:val="0"/>
                  <w:numPr>
                    <w:ilvl w:val="0"/>
                    <w:numId w:val="0"/>
                  </w:numPr>
                  <w:jc w:val="right"/>
                  <w:rPr>
                    <w:b/>
                    <w:color w:val="262626" w:themeColor="text1" w:themeTint="D9"/>
                    <w:sz w:val="20"/>
                  </w:rPr>
                </w:pPr>
                <w:r>
                  <w:rPr>
                    <w:rStyle w:val="PersonalInfoChar"/>
                  </w:rPr>
                  <w:t>470 W. Highland St., Chandler, AZ 85225</w:t>
                </w:r>
              </w:p>
            </w:sdtContent>
          </w:sdt>
        </w:tc>
      </w:tr>
      <w:tr w:rsidR="00C70CE1" w:rsidRPr="00252F5C" w:rsidTr="001B79DF">
        <w:tc>
          <w:tcPr>
            <w:tcW w:w="2526" w:type="pct"/>
            <w:gridSpan w:val="2"/>
          </w:tcPr>
          <w:p w:rsidR="002154C5" w:rsidRPr="00AA2A80" w:rsidRDefault="00AA2A80" w:rsidP="00AA2A80">
            <w:pPr>
              <w:pStyle w:val="ContentHeading"/>
              <w:widowControl w:val="0"/>
              <w:jc w:val="left"/>
              <w:rPr>
                <w:rFonts w:ascii="Daniel Black" w:hAnsi="Daniel Black"/>
                <w:b w:val="0"/>
                <w:color w:val="31849B" w:themeColor="accent5" w:themeShade="BF"/>
                <w:spacing w:val="20"/>
                <w:sz w:val="48"/>
                <w:szCs w:val="48"/>
              </w:rPr>
            </w:pPr>
            <w:r>
              <w:rPr>
                <w:rStyle w:val="ContentBodyChar"/>
                <w:b w:val="0"/>
                <w:sz w:val="48"/>
                <w:szCs w:val="48"/>
              </w:rPr>
              <w:t>f</w:t>
            </w:r>
            <w:r w:rsidRPr="00AA2A80">
              <w:rPr>
                <w:rStyle w:val="ContentBodyChar"/>
                <w:b w:val="0"/>
                <w:sz w:val="48"/>
                <w:szCs w:val="48"/>
              </w:rPr>
              <w:t xml:space="preserve">ull stack </w:t>
            </w:r>
            <w:r>
              <w:rPr>
                <w:rStyle w:val="ContentBodyChar"/>
                <w:b w:val="0"/>
                <w:sz w:val="48"/>
                <w:szCs w:val="48"/>
              </w:rPr>
              <w:t xml:space="preserve">web </w:t>
            </w:r>
            <w:r w:rsidRPr="00AA2A80">
              <w:rPr>
                <w:rStyle w:val="ContentBodyChar"/>
                <w:b w:val="0"/>
                <w:sz w:val="48"/>
                <w:szCs w:val="48"/>
              </w:rPr>
              <w:t>developer</w:t>
            </w:r>
          </w:p>
        </w:tc>
        <w:tc>
          <w:tcPr>
            <w:tcW w:w="2474" w:type="pct"/>
            <w:gridSpan w:val="2"/>
          </w:tcPr>
          <w:p w:rsidR="00252F5C" w:rsidRDefault="00252F5C" w:rsidP="0004743F">
            <w:pPr>
              <w:widowControl w:val="0"/>
              <w:jc w:val="right"/>
              <w:rPr>
                <w:rStyle w:val="PersonalInfoChar"/>
                <w:szCs w:val="20"/>
              </w:rPr>
            </w:pPr>
            <w:r w:rsidRPr="00252F5C">
              <w:rPr>
                <w:rStyle w:val="PersonalInfoChar"/>
                <w:szCs w:val="20"/>
              </w:rPr>
              <w:t>PORTFOLIO</w:t>
            </w:r>
          </w:p>
          <w:p w:rsidR="002154C5" w:rsidRPr="00252F5C" w:rsidRDefault="00252F5C" w:rsidP="0004743F">
            <w:pPr>
              <w:widowControl w:val="0"/>
              <w:jc w:val="right"/>
              <w:rPr>
                <w:color w:val="404040" w:themeColor="text1" w:themeTint="BF"/>
                <w:sz w:val="20"/>
                <w:szCs w:val="20"/>
              </w:rPr>
            </w:pPr>
            <w:r w:rsidRPr="00252F5C">
              <w:rPr>
                <w:sz w:val="20"/>
                <w:szCs w:val="20"/>
              </w:rPr>
              <w:t xml:space="preserve"> </w:t>
            </w:r>
            <w:r w:rsidR="00580B86">
              <w:t xml:space="preserve"> </w:t>
            </w:r>
            <w:hyperlink r:id="rId9" w:history="1">
              <w:r w:rsidR="00580B86">
                <w:rPr>
                  <w:rStyle w:val="Hyperlink"/>
                </w:rPr>
                <w:t>https://lesleydreyer.github.io/lesley</w:t>
              </w:r>
              <w:r w:rsidR="00580B86">
                <w:rPr>
                  <w:rStyle w:val="Hyperlink"/>
                </w:rPr>
                <w:t>d</w:t>
              </w:r>
              <w:r w:rsidR="00580B86">
                <w:rPr>
                  <w:rStyle w:val="Hyperlink"/>
                </w:rPr>
                <w:t>reyer/</w:t>
              </w:r>
            </w:hyperlink>
          </w:p>
        </w:tc>
      </w:tr>
      <w:tr w:rsidR="00C70CE1" w:rsidTr="001750E7">
        <w:tc>
          <w:tcPr>
            <w:tcW w:w="1061" w:type="pct"/>
            <w:tcBorders>
              <w:bottom w:val="single" w:sz="4" w:space="0" w:color="F2F2F2" w:themeColor="background1" w:themeShade="F2"/>
            </w:tcBorders>
          </w:tcPr>
          <w:p w:rsidR="00252F5C" w:rsidRPr="00024E30" w:rsidRDefault="00252F5C" w:rsidP="0004743F">
            <w:pPr>
              <w:pStyle w:val="ContentHeading"/>
              <w:widowControl w:val="0"/>
            </w:pPr>
          </w:p>
        </w:tc>
        <w:tc>
          <w:tcPr>
            <w:tcW w:w="3939" w:type="pct"/>
            <w:gridSpan w:val="3"/>
          </w:tcPr>
          <w:p w:rsidR="00252F5C" w:rsidRDefault="00252F5C" w:rsidP="0004743F">
            <w:pPr>
              <w:widowControl w:val="0"/>
            </w:pPr>
          </w:p>
          <w:p w:rsidR="001B79DF" w:rsidRPr="00C70CE1" w:rsidRDefault="001B79DF" w:rsidP="0004743F">
            <w:pPr>
              <w:widowControl w:val="0"/>
            </w:pPr>
          </w:p>
        </w:tc>
      </w:tr>
      <w:tr w:rsidR="00252F5C" w:rsidTr="001750E7">
        <w:tc>
          <w:tcPr>
            <w:tcW w:w="1061"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252F5C" w:rsidRPr="00024E30" w:rsidRDefault="00B84D7F" w:rsidP="0004743F">
            <w:pPr>
              <w:pStyle w:val="ContentHeading"/>
              <w:widowControl w:val="0"/>
            </w:pPr>
            <w:sdt>
              <w:sdtPr>
                <w:rPr>
                  <w:color w:val="31849B" w:themeColor="accent5" w:themeShade="BF"/>
                  <w:u w:val="single"/>
                </w:rPr>
                <w:id w:val="879887240"/>
                <w:placeholder>
                  <w:docPart w:val="C8BB952DE39D4B52A56E2CE406368E2D"/>
                </w:placeholder>
              </w:sdtPr>
              <w:sdtEndPr>
                <w:rPr>
                  <w:color w:val="E36C0A" w:themeColor="accent6" w:themeShade="BF"/>
                  <w:sz w:val="24"/>
                  <w:szCs w:val="24"/>
                </w:rPr>
              </w:sdtEndPr>
              <w:sdtContent>
                <w:r w:rsidR="00252F5C" w:rsidRPr="004E6009">
                  <w:rPr>
                    <w:color w:val="31849B" w:themeColor="accent5" w:themeShade="BF"/>
                    <w:sz w:val="24"/>
                    <w:szCs w:val="24"/>
                  </w:rPr>
                  <w:t>SUMMARY OF QUALIFICATIONS</w:t>
                </w:r>
              </w:sdtContent>
            </w:sdt>
          </w:p>
        </w:tc>
        <w:tc>
          <w:tcPr>
            <w:tcW w:w="3939" w:type="pct"/>
            <w:gridSpan w:val="3"/>
            <w:tcBorders>
              <w:left w:val="single" w:sz="4" w:space="0" w:color="F2F2F2" w:themeColor="background1" w:themeShade="F2"/>
              <w:bottom w:val="single" w:sz="4" w:space="0" w:color="F2F2F2" w:themeColor="background1" w:themeShade="F2"/>
            </w:tcBorders>
          </w:tcPr>
          <w:sdt>
            <w:sdtPr>
              <w:rPr>
                <w:sz w:val="21"/>
                <w:szCs w:val="21"/>
              </w:rPr>
              <w:id w:val="879887241"/>
              <w:placeholder>
                <w:docPart w:val="245A9E4698A74B1CBC96D1F0F2FB5887"/>
              </w:placeholder>
            </w:sdtPr>
            <w:sdtContent>
              <w:p w:rsidR="00252F5C" w:rsidRPr="001B79DF" w:rsidRDefault="003552A5" w:rsidP="0004743F">
                <w:pPr>
                  <w:pStyle w:val="BulletedList"/>
                  <w:widowControl w:val="0"/>
                  <w:numPr>
                    <w:ilvl w:val="0"/>
                    <w:numId w:val="0"/>
                  </w:numPr>
                  <w:rPr>
                    <w:sz w:val="21"/>
                    <w:szCs w:val="21"/>
                  </w:rPr>
                </w:pPr>
                <w:r>
                  <w:rPr>
                    <w:rStyle w:val="ContentBodyChar"/>
                    <w:sz w:val="21"/>
                    <w:szCs w:val="21"/>
                  </w:rPr>
                  <w:t>Seeking a develope</w:t>
                </w:r>
                <w:r w:rsidR="007E0F6A">
                  <w:rPr>
                    <w:rStyle w:val="ContentBodyChar"/>
                    <w:sz w:val="21"/>
                    <w:szCs w:val="21"/>
                  </w:rPr>
                  <w:t xml:space="preserve">r position where I can </w:t>
                </w:r>
                <w:r>
                  <w:rPr>
                    <w:rStyle w:val="ContentBodyChar"/>
                    <w:sz w:val="21"/>
                    <w:szCs w:val="21"/>
                  </w:rPr>
                  <w:t xml:space="preserve">contribute </w:t>
                </w:r>
                <w:r w:rsidR="007E0F6A">
                  <w:rPr>
                    <w:rStyle w:val="ContentBodyChar"/>
                    <w:sz w:val="21"/>
                    <w:szCs w:val="21"/>
                  </w:rPr>
                  <w:t xml:space="preserve">and grow </w:t>
                </w:r>
                <w:r>
                  <w:rPr>
                    <w:rStyle w:val="ContentBodyChar"/>
                    <w:sz w:val="21"/>
                    <w:szCs w:val="21"/>
                  </w:rPr>
                  <w:t>with a team</w:t>
                </w:r>
                <w:r w:rsidR="00252F5C" w:rsidRPr="001B79DF">
                  <w:rPr>
                    <w:rStyle w:val="ContentBodyChar"/>
                    <w:sz w:val="21"/>
                    <w:szCs w:val="21"/>
                  </w:rPr>
                  <w:t>.</w:t>
                </w:r>
                <w:r>
                  <w:rPr>
                    <w:rStyle w:val="ContentBodyChar"/>
                    <w:sz w:val="21"/>
                    <w:szCs w:val="21"/>
                  </w:rPr>
                  <w:t xml:space="preserve"> </w:t>
                </w:r>
                <w:r w:rsidR="007E0F6A">
                  <w:rPr>
                    <w:rStyle w:val="ContentBodyChar"/>
                    <w:sz w:val="21"/>
                    <w:szCs w:val="21"/>
                  </w:rPr>
                  <w:t xml:space="preserve">With a background in </w:t>
                </w:r>
                <w:r>
                  <w:rPr>
                    <w:rStyle w:val="ContentBodyChar"/>
                    <w:sz w:val="21"/>
                    <w:szCs w:val="21"/>
                  </w:rPr>
                  <w:t>graphic design</w:t>
                </w:r>
                <w:r w:rsidR="00FF27DB">
                  <w:rPr>
                    <w:rStyle w:val="ContentBodyChar"/>
                    <w:sz w:val="21"/>
                    <w:szCs w:val="21"/>
                  </w:rPr>
                  <w:t xml:space="preserve"> in advertising,</w:t>
                </w:r>
                <w:r>
                  <w:rPr>
                    <w:rStyle w:val="ContentBodyChar"/>
                    <w:sz w:val="21"/>
                    <w:szCs w:val="21"/>
                  </w:rPr>
                  <w:t xml:space="preserve"> </w:t>
                </w:r>
                <w:r w:rsidR="007E0F6A">
                  <w:rPr>
                    <w:rStyle w:val="ContentBodyChar"/>
                    <w:sz w:val="21"/>
                    <w:szCs w:val="21"/>
                  </w:rPr>
                  <w:t>I bring a creative eye</w:t>
                </w:r>
                <w:r w:rsidR="00FF27DB">
                  <w:rPr>
                    <w:rStyle w:val="ContentBodyChar"/>
                    <w:sz w:val="21"/>
                    <w:szCs w:val="21"/>
                  </w:rPr>
                  <w:t>, top proofreading skills, project management and communication skills</w:t>
                </w:r>
                <w:r w:rsidR="007E0F6A">
                  <w:rPr>
                    <w:rStyle w:val="ContentBodyChar"/>
                    <w:sz w:val="21"/>
                    <w:szCs w:val="21"/>
                  </w:rPr>
                  <w:t>.</w:t>
                </w:r>
              </w:p>
            </w:sdtContent>
          </w:sdt>
          <w:sdt>
            <w:sdtPr>
              <w:rPr>
                <w:color w:val="000000" w:themeColor="text1"/>
                <w:sz w:val="21"/>
                <w:szCs w:val="21"/>
              </w:rPr>
              <w:id w:val="879887242"/>
              <w:placeholder>
                <w:docPart w:val="C7DF2E66E3B44B29AF3E26C57FF6A4B1"/>
              </w:placeholder>
            </w:sdtPr>
            <w:sdtContent>
              <w:p w:rsidR="00252F5C" w:rsidRPr="001B79DF" w:rsidRDefault="003552A5" w:rsidP="001B79DF">
                <w:pPr>
                  <w:pStyle w:val="BulletedList"/>
                  <w:rPr>
                    <w:rStyle w:val="ContentBodyChar"/>
                    <w:color w:val="auto"/>
                    <w:sz w:val="21"/>
                    <w:szCs w:val="21"/>
                  </w:rPr>
                </w:pPr>
                <w:r>
                  <w:rPr>
                    <w:rStyle w:val="ContentBodyChar"/>
                    <w:b/>
                    <w:color w:val="auto"/>
                    <w:sz w:val="21"/>
                    <w:szCs w:val="21"/>
                  </w:rPr>
                  <w:t>SKILLS</w:t>
                </w:r>
                <w:r w:rsidR="00252F5C" w:rsidRPr="001B79DF">
                  <w:rPr>
                    <w:rStyle w:val="ContentBodyChar"/>
                    <w:b/>
                    <w:sz w:val="21"/>
                    <w:szCs w:val="21"/>
                  </w:rPr>
                  <w:t>:</w:t>
                </w:r>
                <w:r w:rsidR="00252F5C" w:rsidRPr="001B79DF">
                  <w:rPr>
                    <w:rStyle w:val="ContentBodyChar"/>
                    <w:sz w:val="21"/>
                    <w:szCs w:val="21"/>
                  </w:rPr>
                  <w:t xml:space="preserve"> </w:t>
                </w:r>
                <w:r>
                  <w:rPr>
                    <w:rStyle w:val="ContentBodyChar"/>
                    <w:sz w:val="21"/>
                    <w:szCs w:val="21"/>
                  </w:rPr>
                  <w:t xml:space="preserve">JavaScript, React, </w:t>
                </w:r>
                <w:proofErr w:type="spellStart"/>
                <w:r>
                  <w:rPr>
                    <w:rStyle w:val="ContentBodyChar"/>
                    <w:sz w:val="21"/>
                    <w:szCs w:val="21"/>
                  </w:rPr>
                  <w:t>Redux</w:t>
                </w:r>
                <w:proofErr w:type="spellEnd"/>
                <w:r>
                  <w:rPr>
                    <w:rStyle w:val="ContentBodyChar"/>
                    <w:sz w:val="21"/>
                    <w:szCs w:val="21"/>
                  </w:rPr>
                  <w:t xml:space="preserve">, Node.js, </w:t>
                </w:r>
                <w:proofErr w:type="spellStart"/>
                <w:r>
                  <w:rPr>
                    <w:rStyle w:val="ContentBodyChar"/>
                    <w:sz w:val="21"/>
                    <w:szCs w:val="21"/>
                  </w:rPr>
                  <w:t>MongoDB</w:t>
                </w:r>
                <w:proofErr w:type="spellEnd"/>
                <w:r>
                  <w:rPr>
                    <w:rStyle w:val="ContentBodyChar"/>
                    <w:sz w:val="21"/>
                    <w:szCs w:val="21"/>
                  </w:rPr>
                  <w:t xml:space="preserve">, HTML, CSS, </w:t>
                </w:r>
                <w:proofErr w:type="spellStart"/>
                <w:r>
                  <w:rPr>
                    <w:rStyle w:val="ContentBodyChar"/>
                    <w:sz w:val="21"/>
                    <w:szCs w:val="21"/>
                  </w:rPr>
                  <w:t>Git</w:t>
                </w:r>
                <w:proofErr w:type="spellEnd"/>
                <w:r>
                  <w:rPr>
                    <w:rStyle w:val="ContentBodyChar"/>
                    <w:sz w:val="21"/>
                    <w:szCs w:val="21"/>
                  </w:rPr>
                  <w:t xml:space="preserve">, </w:t>
                </w:r>
                <w:proofErr w:type="spellStart"/>
                <w:r>
                  <w:rPr>
                    <w:rStyle w:val="ContentBodyChar"/>
                    <w:sz w:val="21"/>
                    <w:szCs w:val="21"/>
                  </w:rPr>
                  <w:t>GitHub</w:t>
                </w:r>
                <w:proofErr w:type="spellEnd"/>
                <w:r>
                  <w:rPr>
                    <w:rStyle w:val="ContentBodyChar"/>
                    <w:sz w:val="21"/>
                    <w:szCs w:val="21"/>
                  </w:rPr>
                  <w:t xml:space="preserve">, NPM, REST APIS, Adobe </w:t>
                </w:r>
                <w:proofErr w:type="spellStart"/>
                <w:r>
                  <w:rPr>
                    <w:rStyle w:val="ContentBodyChar"/>
                    <w:sz w:val="21"/>
                    <w:szCs w:val="21"/>
                  </w:rPr>
                  <w:t>Indesign</w:t>
                </w:r>
                <w:proofErr w:type="spellEnd"/>
                <w:r>
                  <w:rPr>
                    <w:rStyle w:val="ContentBodyChar"/>
                    <w:sz w:val="21"/>
                    <w:szCs w:val="21"/>
                  </w:rPr>
                  <w:t>, Photoshop, Illustrator, graphic design, communication, project management</w:t>
                </w:r>
                <w:r w:rsidR="00252F5C" w:rsidRPr="001B79DF">
                  <w:rPr>
                    <w:rStyle w:val="ContentBodyChar"/>
                    <w:sz w:val="21"/>
                    <w:szCs w:val="21"/>
                  </w:rPr>
                  <w:t>.</w:t>
                </w:r>
              </w:p>
              <w:p w:rsidR="00252F5C" w:rsidRPr="003552A5" w:rsidRDefault="003552A5" w:rsidP="003552A5">
                <w:pPr>
                  <w:pStyle w:val="BulletedList"/>
                  <w:widowControl w:val="0"/>
                  <w:rPr>
                    <w:sz w:val="21"/>
                    <w:szCs w:val="21"/>
                  </w:rPr>
                </w:pPr>
                <w:r>
                  <w:rPr>
                    <w:rStyle w:val="ContentBodyChar"/>
                    <w:b/>
                    <w:sz w:val="21"/>
                    <w:szCs w:val="21"/>
                  </w:rPr>
                  <w:t>FAMILIAR WITH</w:t>
                </w:r>
                <w:r w:rsidR="00252F5C" w:rsidRPr="001B79DF">
                  <w:rPr>
                    <w:rStyle w:val="ContentBodyChar"/>
                    <w:b/>
                    <w:sz w:val="21"/>
                    <w:szCs w:val="21"/>
                  </w:rPr>
                  <w:t>:</w:t>
                </w:r>
                <w:r w:rsidR="00252F5C" w:rsidRPr="001B79DF">
                  <w:rPr>
                    <w:rStyle w:val="ContentBodyChar"/>
                    <w:sz w:val="21"/>
                    <w:szCs w:val="21"/>
                  </w:rPr>
                  <w:t xml:space="preserve"> Visual Basic, C#, C++, Java, </w:t>
                </w:r>
                <w:r>
                  <w:rPr>
                    <w:rStyle w:val="ContentBodyChar"/>
                    <w:sz w:val="21"/>
                    <w:szCs w:val="21"/>
                  </w:rPr>
                  <w:t>SQL</w:t>
                </w:r>
                <w:r w:rsidR="00252F5C" w:rsidRPr="001B79DF">
                  <w:rPr>
                    <w:rStyle w:val="ContentBodyChar"/>
                    <w:sz w:val="21"/>
                    <w:szCs w:val="21"/>
                  </w:rPr>
                  <w:t>, XML</w:t>
                </w:r>
              </w:p>
            </w:sdtContent>
          </w:sdt>
        </w:tc>
      </w:tr>
      <w:tr w:rsidR="00E76B18" w:rsidTr="00E76B18">
        <w:trPr>
          <w:trHeight w:val="201"/>
        </w:trPr>
        <w:tc>
          <w:tcPr>
            <w:tcW w:w="1061" w:type="pct"/>
            <w:tcBorders>
              <w:top w:val="single" w:sz="4" w:space="0" w:color="F2F2F2" w:themeColor="background1" w:themeShade="F2"/>
              <w:bottom w:val="dotted" w:sz="12" w:space="0" w:color="31849B" w:themeColor="accent5" w:themeShade="BF"/>
              <w:right w:val="single" w:sz="4" w:space="0" w:color="F2F2F2" w:themeColor="background1" w:themeShade="F2"/>
            </w:tcBorders>
            <w:shd w:val="thinDiagStripe" w:color="F9F9F9" w:fill="auto"/>
          </w:tcPr>
          <w:p w:rsidR="00E76B18" w:rsidRPr="00024E30" w:rsidRDefault="00E76B18" w:rsidP="00E76B18">
            <w:pPr>
              <w:pStyle w:val="ContentHeading"/>
              <w:widowControl w:val="0"/>
              <w:jc w:val="left"/>
            </w:pPr>
          </w:p>
        </w:tc>
        <w:tc>
          <w:tcPr>
            <w:tcW w:w="3939" w:type="pct"/>
            <w:gridSpan w:val="3"/>
            <w:tcBorders>
              <w:left w:val="single" w:sz="4" w:space="0" w:color="F2F2F2" w:themeColor="background1" w:themeShade="F2"/>
              <w:bottom w:val="dotted" w:sz="12" w:space="0" w:color="31849B" w:themeColor="accent5" w:themeShade="BF"/>
            </w:tcBorders>
          </w:tcPr>
          <w:p w:rsidR="00E76B18" w:rsidRPr="0004743F" w:rsidRDefault="00E76B18" w:rsidP="00E76B18">
            <w:pPr>
              <w:widowControl w:val="0"/>
              <w:rPr>
                <w:color w:val="404040" w:themeColor="text1" w:themeTint="BF"/>
                <w:sz w:val="21"/>
                <w:szCs w:val="21"/>
              </w:rPr>
            </w:pPr>
          </w:p>
        </w:tc>
      </w:tr>
      <w:tr w:rsidR="00E76B18" w:rsidTr="00E76B18">
        <w:tc>
          <w:tcPr>
            <w:tcW w:w="1061" w:type="pct"/>
            <w:tcBorders>
              <w:top w:val="dotted" w:sz="12" w:space="0" w:color="31849B" w:themeColor="accent5" w:themeShade="BF"/>
              <w:bottom w:val="dotted" w:sz="12" w:space="0" w:color="31849B" w:themeColor="accent5" w:themeShade="BF"/>
              <w:right w:val="single" w:sz="4" w:space="0" w:color="F2F2F2" w:themeColor="background1" w:themeShade="F2"/>
            </w:tcBorders>
            <w:shd w:val="thinDiagStripe" w:color="F9F9F9" w:fill="auto"/>
          </w:tcPr>
          <w:p w:rsidR="00E76B18" w:rsidRDefault="00E76B18" w:rsidP="00E76B18">
            <w:pPr>
              <w:pStyle w:val="ContentHeading"/>
              <w:widowControl w:val="0"/>
              <w:rPr>
                <w:color w:val="31849B" w:themeColor="accent5" w:themeShade="BF"/>
                <w:sz w:val="20"/>
              </w:rPr>
            </w:pPr>
          </w:p>
          <w:p w:rsidR="00E76B18" w:rsidRDefault="00E76B18" w:rsidP="00E76B18">
            <w:pPr>
              <w:pStyle w:val="ContentHeading"/>
              <w:widowControl w:val="0"/>
              <w:rPr>
                <w:color w:val="31849B" w:themeColor="accent5" w:themeShade="BF"/>
                <w:sz w:val="20"/>
              </w:rPr>
            </w:pPr>
          </w:p>
          <w:p w:rsidR="00E76B18" w:rsidRPr="003552A5" w:rsidRDefault="00E76B18" w:rsidP="00E76B18">
            <w:pPr>
              <w:pStyle w:val="ContentHeading"/>
              <w:widowControl w:val="0"/>
            </w:pPr>
            <w:sdt>
              <w:sdtPr>
                <w:rPr>
                  <w:color w:val="31849B" w:themeColor="accent5" w:themeShade="BF"/>
                  <w:sz w:val="20"/>
                </w:rPr>
                <w:id w:val="679569206"/>
                <w:placeholder>
                  <w:docPart w:val="BCB666257B564622846E3034A4B0AE23"/>
                </w:placeholder>
              </w:sdtPr>
              <w:sdtEndPr>
                <w:rPr>
                  <w:color w:val="E36C0A" w:themeColor="accent6" w:themeShade="BF"/>
                </w:rPr>
              </w:sdtEndPr>
              <w:sdtContent>
                <w:r>
                  <w:rPr>
                    <w:color w:val="31849B" w:themeColor="accent5" w:themeShade="BF"/>
                    <w:sz w:val="24"/>
                    <w:szCs w:val="24"/>
                  </w:rPr>
                  <w:t>PROJECTS</w:t>
                </w:r>
              </w:sdtContent>
            </w:sdt>
          </w:p>
        </w:tc>
        <w:tc>
          <w:tcPr>
            <w:tcW w:w="3939" w:type="pct"/>
            <w:gridSpan w:val="3"/>
            <w:tcBorders>
              <w:left w:val="single" w:sz="4" w:space="0" w:color="F2F2F2" w:themeColor="background1" w:themeShade="F2"/>
              <w:bottom w:val="dotted" w:sz="12" w:space="0" w:color="31849B" w:themeColor="accent5" w:themeShade="BF"/>
            </w:tcBorders>
          </w:tcPr>
          <w:p w:rsidR="00E76B18" w:rsidRDefault="00E76B18" w:rsidP="00E76B18">
            <w:pPr>
              <w:widowControl w:val="0"/>
              <w:rPr>
                <w:color w:val="404040" w:themeColor="text1" w:themeTint="BF"/>
                <w:sz w:val="21"/>
                <w:szCs w:val="21"/>
              </w:rPr>
            </w:pPr>
          </w:p>
          <w:p w:rsidR="007E0F6A" w:rsidRPr="007E0F6A" w:rsidRDefault="00FF27DB" w:rsidP="007E0F6A">
            <w:pPr>
              <w:pStyle w:val="BulletedList"/>
              <w:widowControl w:val="0"/>
              <w:rPr>
                <w:rStyle w:val="ContentBodyChar"/>
                <w:color w:val="auto"/>
                <w:sz w:val="21"/>
                <w:szCs w:val="21"/>
              </w:rPr>
            </w:pPr>
            <w:hyperlink r:id="rId10" w:history="1">
              <w:r w:rsidR="00E76B18" w:rsidRPr="00FF27DB">
                <w:rPr>
                  <w:rStyle w:val="Hyperlink"/>
                  <w:b/>
                  <w:sz w:val="21"/>
                  <w:szCs w:val="21"/>
                </w:rPr>
                <w:t>TRAIL TIME</w:t>
              </w:r>
            </w:hyperlink>
          </w:p>
          <w:p w:rsidR="00E76B18" w:rsidRPr="007E0F6A" w:rsidRDefault="00E76B18" w:rsidP="007E0F6A">
            <w:pPr>
              <w:pStyle w:val="BulletedList"/>
              <w:widowControl w:val="0"/>
              <w:numPr>
                <w:ilvl w:val="0"/>
                <w:numId w:val="0"/>
              </w:numPr>
              <w:ind w:left="360"/>
              <w:rPr>
                <w:rStyle w:val="ContentBodyChar"/>
                <w:color w:val="auto"/>
                <w:sz w:val="21"/>
                <w:szCs w:val="21"/>
              </w:rPr>
            </w:pPr>
            <w:r w:rsidRPr="007E0F6A">
              <w:rPr>
                <w:rStyle w:val="ContentBodyChar"/>
                <w:sz w:val="21"/>
                <w:szCs w:val="21"/>
              </w:rPr>
              <w:t>A</w:t>
            </w:r>
            <w:r w:rsidR="007E0F6A">
              <w:rPr>
                <w:rStyle w:val="ContentBodyChar"/>
                <w:sz w:val="21"/>
                <w:szCs w:val="21"/>
              </w:rPr>
              <w:t xml:space="preserve"> full stack MERN application that allows users to explore off road trails and add their own to the list as well</w:t>
            </w:r>
          </w:p>
          <w:p w:rsidR="007E0F6A" w:rsidRPr="007E0F6A" w:rsidRDefault="00FF27DB" w:rsidP="007E0F6A">
            <w:pPr>
              <w:pStyle w:val="BulletedList"/>
              <w:widowControl w:val="0"/>
              <w:rPr>
                <w:rStyle w:val="ContentBodyChar"/>
                <w:color w:val="auto"/>
                <w:sz w:val="21"/>
                <w:szCs w:val="21"/>
              </w:rPr>
            </w:pPr>
            <w:hyperlink r:id="rId11" w:history="1">
              <w:r w:rsidR="007E0F6A" w:rsidRPr="00FF27DB">
                <w:rPr>
                  <w:rStyle w:val="Hyperlink"/>
                  <w:b/>
                  <w:sz w:val="21"/>
                  <w:szCs w:val="21"/>
                </w:rPr>
                <w:t>LET’S ROLL</w:t>
              </w:r>
            </w:hyperlink>
          </w:p>
          <w:p w:rsidR="00E76B18" w:rsidRPr="007E0F6A" w:rsidRDefault="00E76B18" w:rsidP="007E0F6A">
            <w:pPr>
              <w:pStyle w:val="BulletedList"/>
              <w:widowControl w:val="0"/>
              <w:numPr>
                <w:ilvl w:val="0"/>
                <w:numId w:val="0"/>
              </w:numPr>
              <w:ind w:left="360"/>
              <w:rPr>
                <w:rStyle w:val="ContentBodyChar"/>
                <w:color w:val="auto"/>
                <w:sz w:val="21"/>
                <w:szCs w:val="21"/>
              </w:rPr>
            </w:pPr>
            <w:r w:rsidRPr="007E0F6A">
              <w:rPr>
                <w:rStyle w:val="ContentBodyChar"/>
                <w:sz w:val="21"/>
                <w:szCs w:val="21"/>
              </w:rPr>
              <w:t>A</w:t>
            </w:r>
            <w:r w:rsidR="007E0F6A">
              <w:rPr>
                <w:rStyle w:val="ContentBodyChar"/>
                <w:sz w:val="21"/>
                <w:szCs w:val="21"/>
              </w:rPr>
              <w:t xml:space="preserve"> Node.js application that allows users to schedule board game sessions with others.</w:t>
            </w:r>
          </w:p>
          <w:p w:rsidR="007E0F6A" w:rsidRPr="007E0F6A" w:rsidRDefault="00FF27DB" w:rsidP="007E0F6A">
            <w:pPr>
              <w:pStyle w:val="BulletedList"/>
              <w:widowControl w:val="0"/>
              <w:rPr>
                <w:rStyle w:val="ContentBodyChar"/>
                <w:color w:val="auto"/>
                <w:sz w:val="21"/>
                <w:szCs w:val="21"/>
              </w:rPr>
            </w:pPr>
            <w:hyperlink r:id="rId12" w:history="1">
              <w:r w:rsidR="007E0F6A" w:rsidRPr="00FF27DB">
                <w:rPr>
                  <w:rStyle w:val="Hyperlink"/>
                  <w:b/>
                  <w:sz w:val="21"/>
                  <w:szCs w:val="21"/>
                </w:rPr>
                <w:t>LUNCH AND A LAUGH</w:t>
              </w:r>
            </w:hyperlink>
          </w:p>
          <w:p w:rsidR="00E76B18" w:rsidRPr="007E0F6A" w:rsidRDefault="00E76B18" w:rsidP="007E0F6A">
            <w:pPr>
              <w:pStyle w:val="BulletedList"/>
              <w:widowControl w:val="0"/>
              <w:numPr>
                <w:ilvl w:val="0"/>
                <w:numId w:val="0"/>
              </w:numPr>
              <w:ind w:left="360"/>
              <w:rPr>
                <w:sz w:val="21"/>
                <w:szCs w:val="21"/>
              </w:rPr>
            </w:pPr>
            <w:r w:rsidRPr="007E0F6A">
              <w:rPr>
                <w:rStyle w:val="ContentBodyChar"/>
                <w:sz w:val="21"/>
                <w:szCs w:val="21"/>
              </w:rPr>
              <w:t>A</w:t>
            </w:r>
            <w:r w:rsidR="007E0F6A">
              <w:rPr>
                <w:rStyle w:val="ContentBodyChar"/>
                <w:sz w:val="21"/>
                <w:szCs w:val="21"/>
              </w:rPr>
              <w:t xml:space="preserve">n application I built to learn APIs. It pulls information from the </w:t>
            </w:r>
            <w:proofErr w:type="spellStart"/>
            <w:r w:rsidR="007E0F6A">
              <w:rPr>
                <w:rStyle w:val="ContentBodyChar"/>
                <w:sz w:val="21"/>
                <w:szCs w:val="21"/>
              </w:rPr>
              <w:t>FourSquare</w:t>
            </w:r>
            <w:proofErr w:type="spellEnd"/>
            <w:r w:rsidR="007E0F6A">
              <w:rPr>
                <w:rStyle w:val="ContentBodyChar"/>
                <w:sz w:val="21"/>
                <w:szCs w:val="21"/>
              </w:rPr>
              <w:t xml:space="preserve"> API and the Official Jokes API.</w:t>
            </w:r>
          </w:p>
          <w:p w:rsidR="00E76B18" w:rsidRPr="0004743F" w:rsidRDefault="00E76B18" w:rsidP="00E76B18">
            <w:pPr>
              <w:widowControl w:val="0"/>
              <w:rPr>
                <w:color w:val="404040" w:themeColor="text1" w:themeTint="BF"/>
                <w:sz w:val="21"/>
                <w:szCs w:val="21"/>
              </w:rPr>
            </w:pPr>
          </w:p>
        </w:tc>
      </w:tr>
      <w:tr w:rsidR="00E76B18" w:rsidTr="004559F9">
        <w:tc>
          <w:tcPr>
            <w:tcW w:w="1061" w:type="pct"/>
            <w:tcBorders>
              <w:top w:val="dotted" w:sz="12" w:space="0" w:color="31849B" w:themeColor="accent5" w:themeShade="BF"/>
              <w:right w:val="single" w:sz="4" w:space="0" w:color="F2F2F2" w:themeColor="background1" w:themeShade="F2"/>
            </w:tcBorders>
            <w:shd w:val="thinDiagStripe" w:color="F9F9F9" w:fill="auto"/>
          </w:tcPr>
          <w:p w:rsidR="00E76B18" w:rsidRPr="00024E30" w:rsidRDefault="00E76B18" w:rsidP="00E76B18">
            <w:pPr>
              <w:pStyle w:val="ContentHeading"/>
              <w:widowControl w:val="0"/>
              <w:jc w:val="left"/>
            </w:pPr>
          </w:p>
        </w:tc>
        <w:tc>
          <w:tcPr>
            <w:tcW w:w="3939" w:type="pct"/>
            <w:gridSpan w:val="3"/>
            <w:tcBorders>
              <w:left w:val="single" w:sz="4" w:space="0" w:color="F2F2F2" w:themeColor="background1" w:themeShade="F2"/>
            </w:tcBorders>
          </w:tcPr>
          <w:p w:rsidR="00E76B18" w:rsidRPr="0004743F" w:rsidRDefault="00E76B18" w:rsidP="00E76B18">
            <w:pPr>
              <w:widowControl w:val="0"/>
              <w:rPr>
                <w:color w:val="404040" w:themeColor="text1" w:themeTint="BF"/>
                <w:sz w:val="21"/>
                <w:szCs w:val="21"/>
              </w:rPr>
            </w:pPr>
          </w:p>
        </w:tc>
      </w:tr>
      <w:tr w:rsidR="00E76B18" w:rsidTr="004559F9">
        <w:tc>
          <w:tcPr>
            <w:tcW w:w="1061" w:type="pct"/>
          </w:tcPr>
          <w:p w:rsidR="00E76B18" w:rsidRPr="00024E30" w:rsidRDefault="00E76B18" w:rsidP="00E76B18">
            <w:pPr>
              <w:pStyle w:val="ContentHeading"/>
              <w:widowControl w:val="0"/>
            </w:pPr>
            <w:sdt>
              <w:sdtPr>
                <w:rPr>
                  <w:color w:val="31849B" w:themeColor="accent5" w:themeShade="BF"/>
                  <w:sz w:val="20"/>
                </w:rPr>
                <w:id w:val="879886715"/>
                <w:placeholder>
                  <w:docPart w:val="D25A2EA440D34AD4A5C483CE51BCA4F2"/>
                </w:placeholder>
              </w:sdtPr>
              <w:sdtEndPr>
                <w:rPr>
                  <w:color w:val="E36C0A" w:themeColor="accent6" w:themeShade="BF"/>
                </w:rPr>
              </w:sdtEndPr>
              <w:sdtContent>
                <w:r w:rsidRPr="004E6009">
                  <w:rPr>
                    <w:color w:val="31849B" w:themeColor="accent5" w:themeShade="BF"/>
                    <w:sz w:val="24"/>
                    <w:szCs w:val="24"/>
                  </w:rPr>
                  <w:t>PROFESSIONAL EXPERIENCE</w:t>
                </w:r>
              </w:sdtContent>
            </w:sdt>
          </w:p>
        </w:tc>
        <w:tc>
          <w:tcPr>
            <w:tcW w:w="3939" w:type="pct"/>
            <w:gridSpan w:val="3"/>
          </w:tcPr>
          <w:sdt>
            <w:sdtPr>
              <w:rPr>
                <w:sz w:val="21"/>
                <w:szCs w:val="21"/>
              </w:rPr>
              <w:id w:val="879886716"/>
              <w:placeholder>
                <w:docPart w:val="345A8AB326FE4061B662A7F3BFDCAFD9"/>
              </w:placeholder>
            </w:sdtPr>
            <w:sdtContent>
              <w:p w:rsidR="00E76B18" w:rsidRPr="0004743F" w:rsidRDefault="00E76B18" w:rsidP="00E76B18">
                <w:pPr>
                  <w:pStyle w:val="BulletedList"/>
                  <w:widowControl w:val="0"/>
                  <w:numPr>
                    <w:ilvl w:val="0"/>
                    <w:numId w:val="0"/>
                  </w:numPr>
                  <w:ind w:left="360" w:hanging="360"/>
                  <w:rPr>
                    <w:rStyle w:val="ContentBodyChar"/>
                    <w:color w:val="auto"/>
                    <w:sz w:val="21"/>
                    <w:szCs w:val="21"/>
                  </w:rPr>
                </w:pPr>
                <w:r w:rsidRPr="0004743F">
                  <w:rPr>
                    <w:rStyle w:val="ContentBodyChar"/>
                    <w:b/>
                    <w:sz w:val="21"/>
                    <w:szCs w:val="21"/>
                  </w:rPr>
                  <w:t>DW Green</w:t>
                </w:r>
                <w:r w:rsidRPr="0004743F">
                  <w:rPr>
                    <w:rStyle w:val="ContentBodyChar"/>
                    <w:sz w:val="21"/>
                    <w:szCs w:val="21"/>
                  </w:rPr>
                  <w:t xml:space="preserve"> Tempe, AZ</w:t>
                </w:r>
              </w:p>
              <w:p w:rsidR="00E76B18" w:rsidRPr="0004743F" w:rsidRDefault="00E76B18" w:rsidP="00E76B18">
                <w:pPr>
                  <w:pStyle w:val="BulletedList"/>
                  <w:widowControl w:val="0"/>
                  <w:rPr>
                    <w:rStyle w:val="ContentBodyChar"/>
                    <w:color w:val="auto"/>
                    <w:sz w:val="21"/>
                    <w:szCs w:val="21"/>
                  </w:rPr>
                </w:pPr>
                <w:r>
                  <w:rPr>
                    <w:rStyle w:val="ContentBodyChar"/>
                    <w:b/>
                    <w:sz w:val="21"/>
                    <w:szCs w:val="21"/>
                  </w:rPr>
                  <w:t>SENIOR G</w:t>
                </w:r>
                <w:r w:rsidRPr="0004743F">
                  <w:rPr>
                    <w:rStyle w:val="ContentBodyChar"/>
                    <w:b/>
                    <w:sz w:val="21"/>
                    <w:szCs w:val="21"/>
                  </w:rPr>
                  <w:t>RAPHIC DESIGNER</w:t>
                </w:r>
                <w:r w:rsidRPr="0004743F">
                  <w:rPr>
                    <w:rStyle w:val="ContentBodyChar"/>
                    <w:sz w:val="21"/>
                    <w:szCs w:val="21"/>
                  </w:rPr>
                  <w:t xml:space="preserve"> (</w:t>
                </w:r>
                <w:r>
                  <w:rPr>
                    <w:rStyle w:val="ContentBodyChar"/>
                    <w:sz w:val="21"/>
                    <w:szCs w:val="21"/>
                  </w:rPr>
                  <w:t>August</w:t>
                </w:r>
                <w:r w:rsidRPr="0004743F">
                  <w:rPr>
                    <w:rStyle w:val="ContentBodyChar"/>
                    <w:sz w:val="21"/>
                    <w:szCs w:val="21"/>
                  </w:rPr>
                  <w:t>, 20</w:t>
                </w:r>
                <w:r>
                  <w:rPr>
                    <w:rStyle w:val="ContentBodyChar"/>
                    <w:sz w:val="21"/>
                    <w:szCs w:val="21"/>
                  </w:rPr>
                  <w:t>15 -</w:t>
                </w:r>
                <w:r w:rsidRPr="0004743F">
                  <w:rPr>
                    <w:rStyle w:val="ContentBodyChar"/>
                    <w:sz w:val="21"/>
                    <w:szCs w:val="21"/>
                  </w:rPr>
                  <w:t xml:space="preserve"> present)</w:t>
                </w:r>
              </w:p>
              <w:p w:rsidR="00E76B18" w:rsidRPr="0004743F" w:rsidRDefault="00E76B18" w:rsidP="00E76B18">
                <w:pPr>
                  <w:pStyle w:val="BulletedList"/>
                  <w:widowControl w:val="0"/>
                  <w:rPr>
                    <w:rStyle w:val="ContentBodyChar"/>
                    <w:color w:val="auto"/>
                    <w:sz w:val="21"/>
                    <w:szCs w:val="21"/>
                  </w:rPr>
                </w:pPr>
                <w:r w:rsidRPr="0004743F">
                  <w:rPr>
                    <w:rStyle w:val="ContentBodyChar"/>
                    <w:b/>
                    <w:sz w:val="21"/>
                    <w:szCs w:val="21"/>
                  </w:rPr>
                  <w:t>GRAPHIC DESIGNER</w:t>
                </w:r>
                <w:r w:rsidRPr="0004743F">
                  <w:rPr>
                    <w:rStyle w:val="ContentBodyChar"/>
                    <w:sz w:val="21"/>
                    <w:szCs w:val="21"/>
                  </w:rPr>
                  <w:t xml:space="preserve"> (July, 2009 </w:t>
                </w:r>
                <w:r>
                  <w:rPr>
                    <w:rStyle w:val="ContentBodyChar"/>
                    <w:sz w:val="21"/>
                    <w:szCs w:val="21"/>
                  </w:rPr>
                  <w:t>-</w:t>
                </w:r>
                <w:r w:rsidRPr="0004743F">
                  <w:rPr>
                    <w:rStyle w:val="ContentBodyChar"/>
                    <w:sz w:val="21"/>
                    <w:szCs w:val="21"/>
                  </w:rPr>
                  <w:t xml:space="preserve"> </w:t>
                </w:r>
                <w:r>
                  <w:rPr>
                    <w:rStyle w:val="ContentBodyChar"/>
                    <w:sz w:val="21"/>
                    <w:szCs w:val="21"/>
                  </w:rPr>
                  <w:t>August, 2015</w:t>
                </w:r>
                <w:r w:rsidRPr="0004743F">
                  <w:rPr>
                    <w:rStyle w:val="ContentBodyChar"/>
                    <w:sz w:val="21"/>
                    <w:szCs w:val="21"/>
                  </w:rPr>
                  <w:t>)</w:t>
                </w:r>
              </w:p>
              <w:p w:rsidR="00E76B18" w:rsidRPr="00985BA0" w:rsidRDefault="00E76B18" w:rsidP="00E76B18">
                <w:pPr>
                  <w:pStyle w:val="BulletedList"/>
                  <w:widowControl w:val="0"/>
                  <w:numPr>
                    <w:ilvl w:val="0"/>
                    <w:numId w:val="0"/>
                  </w:numPr>
                  <w:ind w:left="360"/>
                  <w:rPr>
                    <w:color w:val="000000" w:themeColor="text1"/>
                    <w:sz w:val="21"/>
                    <w:szCs w:val="21"/>
                  </w:rPr>
                </w:pPr>
                <w:r w:rsidRPr="0004743F">
                  <w:rPr>
                    <w:rStyle w:val="ContentBodyChar"/>
                    <w:sz w:val="21"/>
                    <w:szCs w:val="21"/>
                  </w:rPr>
                  <w:t>Act as account manager. Communicate with clients to design requested ads. Proofread ads and prepare for press. Work as a team with other accounts to prioritize workload and schedule.</w:t>
                </w:r>
                <w:r>
                  <w:rPr>
                    <w:rStyle w:val="ContentBodyChar"/>
                    <w:sz w:val="21"/>
                    <w:szCs w:val="21"/>
                  </w:rPr>
                  <w:t xml:space="preserve"> Delegate work to production artists and provide tips and instruction to help ensure the ads are consistent and help them grow as artists.</w:t>
                </w:r>
              </w:p>
            </w:sdtContent>
          </w:sdt>
          <w:sdt>
            <w:sdtPr>
              <w:rPr>
                <w:color w:val="000000" w:themeColor="text1"/>
                <w:sz w:val="21"/>
                <w:szCs w:val="21"/>
              </w:rPr>
              <w:id w:val="879886717"/>
              <w:placeholder>
                <w:docPart w:val="6B1722276E134B1986071B5389305027"/>
              </w:placeholder>
            </w:sdtPr>
            <w:sdtContent>
              <w:p w:rsidR="00E76B18" w:rsidRPr="0004743F" w:rsidRDefault="00E76B18" w:rsidP="00E76B18">
                <w:pPr>
                  <w:pStyle w:val="BulletedList"/>
                  <w:widowControl w:val="0"/>
                  <w:numPr>
                    <w:ilvl w:val="0"/>
                    <w:numId w:val="0"/>
                  </w:numPr>
                  <w:ind w:left="360" w:hanging="360"/>
                  <w:rPr>
                    <w:rStyle w:val="ContentBodyChar"/>
                    <w:color w:val="auto"/>
                    <w:sz w:val="21"/>
                    <w:szCs w:val="21"/>
                  </w:rPr>
                </w:pPr>
                <w:r w:rsidRPr="0004743F">
                  <w:rPr>
                    <w:rStyle w:val="ContentBodyChar"/>
                    <w:b/>
                    <w:sz w:val="21"/>
                    <w:szCs w:val="21"/>
                  </w:rPr>
                  <w:t>American Color Graphics / Vertis Communications</w:t>
                </w:r>
                <w:r w:rsidRPr="0004743F">
                  <w:rPr>
                    <w:rStyle w:val="ContentBodyChar"/>
                    <w:sz w:val="21"/>
                    <w:szCs w:val="21"/>
                  </w:rPr>
                  <w:t xml:space="preserve"> Phoenix, AZ</w:t>
                </w:r>
              </w:p>
              <w:p w:rsidR="00E76B18" w:rsidRPr="003552A5" w:rsidRDefault="00E76B18" w:rsidP="00E76B18">
                <w:pPr>
                  <w:pStyle w:val="BulletedList"/>
                  <w:widowControl w:val="0"/>
                  <w:rPr>
                    <w:rStyle w:val="ContentBodyChar"/>
                    <w:color w:val="auto"/>
                    <w:sz w:val="21"/>
                    <w:szCs w:val="21"/>
                  </w:rPr>
                </w:pPr>
                <w:r w:rsidRPr="0004743F">
                  <w:rPr>
                    <w:rStyle w:val="ContentBodyChar"/>
                    <w:b/>
                    <w:sz w:val="21"/>
                    <w:szCs w:val="21"/>
                  </w:rPr>
                  <w:t>SENIOR GRAPHIC DESIGNER</w:t>
                </w:r>
                <w:r w:rsidRPr="0004743F">
                  <w:rPr>
                    <w:rStyle w:val="ContentBodyChar"/>
                    <w:sz w:val="21"/>
                    <w:szCs w:val="21"/>
                  </w:rPr>
                  <w:t xml:space="preserve"> (December, 2008 - July, 2009)</w:t>
                </w:r>
              </w:p>
              <w:p w:rsidR="00E76B18" w:rsidRPr="0004743F" w:rsidRDefault="00E76B18" w:rsidP="00E76B18">
                <w:pPr>
                  <w:pStyle w:val="BulletedList"/>
                  <w:widowControl w:val="0"/>
                  <w:rPr>
                    <w:rStyle w:val="ContentBodyChar"/>
                    <w:color w:val="auto"/>
                    <w:sz w:val="21"/>
                    <w:szCs w:val="21"/>
                  </w:rPr>
                </w:pPr>
                <w:r w:rsidRPr="0004743F">
                  <w:rPr>
                    <w:rStyle w:val="ContentBodyChar"/>
                    <w:b/>
                    <w:sz w:val="21"/>
                    <w:szCs w:val="21"/>
                  </w:rPr>
                  <w:t>GRAPHIC DESIGNER</w:t>
                </w:r>
                <w:r w:rsidRPr="0004743F">
                  <w:rPr>
                    <w:rStyle w:val="ContentBodyChar"/>
                    <w:sz w:val="21"/>
                    <w:szCs w:val="21"/>
                  </w:rPr>
                  <w:t xml:space="preserve"> (May, 2007 - December, 2008)</w:t>
                </w:r>
              </w:p>
              <w:p w:rsidR="00E76B18" w:rsidRPr="0004743F" w:rsidRDefault="00E76B18" w:rsidP="00E76B18">
                <w:pPr>
                  <w:pStyle w:val="BulletedList"/>
                  <w:widowControl w:val="0"/>
                  <w:rPr>
                    <w:rStyle w:val="ContentBodyChar"/>
                    <w:color w:val="auto"/>
                    <w:sz w:val="21"/>
                    <w:szCs w:val="21"/>
                  </w:rPr>
                </w:pPr>
                <w:r w:rsidRPr="0004743F">
                  <w:rPr>
                    <w:rStyle w:val="ContentBodyChar"/>
                    <w:b/>
                    <w:sz w:val="21"/>
                    <w:szCs w:val="21"/>
                  </w:rPr>
                  <w:t>DESIGN ASSISTANT</w:t>
                </w:r>
                <w:r w:rsidRPr="0004743F">
                  <w:rPr>
                    <w:rStyle w:val="ContentBodyChar"/>
                    <w:sz w:val="21"/>
                    <w:szCs w:val="21"/>
                  </w:rPr>
                  <w:t xml:space="preserve"> (March, 2006 - May, 2007)</w:t>
                </w:r>
              </w:p>
              <w:p w:rsidR="00E76B18" w:rsidRPr="0004743F" w:rsidRDefault="00E76B18" w:rsidP="00E76B18">
                <w:pPr>
                  <w:pStyle w:val="BulletedList"/>
                  <w:widowControl w:val="0"/>
                  <w:rPr>
                    <w:rStyle w:val="ContentBodyChar"/>
                    <w:color w:val="auto"/>
                    <w:sz w:val="21"/>
                    <w:szCs w:val="21"/>
                  </w:rPr>
                </w:pPr>
                <w:r w:rsidRPr="0004743F">
                  <w:rPr>
                    <w:rStyle w:val="ContentBodyChar"/>
                    <w:b/>
                    <w:sz w:val="21"/>
                    <w:szCs w:val="21"/>
                  </w:rPr>
                  <w:t>PRODUCTION ARTIST</w:t>
                </w:r>
                <w:r w:rsidRPr="0004743F">
                  <w:rPr>
                    <w:rStyle w:val="ContentBodyChar"/>
                    <w:sz w:val="21"/>
                    <w:szCs w:val="21"/>
                  </w:rPr>
                  <w:t xml:space="preserve"> (February, 2004 - March, 2006)</w:t>
                </w:r>
              </w:p>
              <w:p w:rsidR="00E76B18" w:rsidRPr="003552A5" w:rsidRDefault="00E76B18" w:rsidP="00E76B18">
                <w:pPr>
                  <w:pStyle w:val="BulletedList"/>
                  <w:widowControl w:val="0"/>
                  <w:numPr>
                    <w:ilvl w:val="0"/>
                    <w:numId w:val="0"/>
                  </w:numPr>
                  <w:ind w:left="360"/>
                  <w:rPr>
                    <w:color w:val="000000" w:themeColor="text1"/>
                    <w:sz w:val="21"/>
                    <w:szCs w:val="21"/>
                  </w:rPr>
                </w:pPr>
                <w:r w:rsidRPr="0004743F">
                  <w:rPr>
                    <w:rStyle w:val="ContentBodyChar"/>
                    <w:sz w:val="21"/>
                    <w:szCs w:val="21"/>
                  </w:rPr>
                  <w:t>Prioritize, delegate and coordinate the completion of projects. Proofread ads and provide instruction to production artists, design assistants and graphic designers to ensure projects are completed efficiently and uphold brand standards. Communicate with multiple printers, corporate contacts, and regional offices to assure projects are completed on time.</w:t>
                </w:r>
                <w:r>
                  <w:rPr>
                    <w:rStyle w:val="ContentBodyChar"/>
                    <w:sz w:val="21"/>
                    <w:szCs w:val="21"/>
                  </w:rPr>
                  <w:t xml:space="preserve"> Design and prepare ads, point of sale signage, brochures and other print collateral for multiple clients under tight deadlines.</w:t>
                </w:r>
              </w:p>
            </w:sdtContent>
          </w:sdt>
        </w:tc>
      </w:tr>
      <w:tr w:rsidR="00E76B18" w:rsidTr="004559F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c>
          <w:tcPr>
            <w:tcW w:w="1061" w:type="pct"/>
            <w:tcBorders>
              <w:top w:val="nil"/>
              <w:left w:val="nil"/>
              <w:bottom w:val="dotted" w:sz="12" w:space="0" w:color="31849B" w:themeColor="accent5" w:themeShade="BF"/>
              <w:right w:val="nil"/>
            </w:tcBorders>
          </w:tcPr>
          <w:p w:rsidR="00E76B18" w:rsidRPr="00024E30" w:rsidRDefault="00E76B18" w:rsidP="00E76B18">
            <w:pPr>
              <w:pStyle w:val="ContentHeading"/>
              <w:widowControl w:val="0"/>
              <w:jc w:val="left"/>
            </w:pPr>
          </w:p>
        </w:tc>
        <w:tc>
          <w:tcPr>
            <w:tcW w:w="3939" w:type="pct"/>
            <w:gridSpan w:val="3"/>
            <w:tcBorders>
              <w:top w:val="nil"/>
              <w:left w:val="nil"/>
              <w:bottom w:val="dotted" w:sz="12" w:space="0" w:color="31849B" w:themeColor="accent5" w:themeShade="BF"/>
            </w:tcBorders>
          </w:tcPr>
          <w:p w:rsidR="00E76B18" w:rsidRPr="0004743F" w:rsidRDefault="00E76B18" w:rsidP="00E76B18">
            <w:pPr>
              <w:widowControl w:val="0"/>
              <w:rPr>
                <w:color w:val="404040" w:themeColor="text1" w:themeTint="BF"/>
                <w:sz w:val="21"/>
                <w:szCs w:val="21"/>
              </w:rPr>
            </w:pPr>
          </w:p>
        </w:tc>
      </w:tr>
      <w:tr w:rsidR="00E76B18" w:rsidTr="001750E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c>
          <w:tcPr>
            <w:tcW w:w="1061" w:type="pct"/>
            <w:tcBorders>
              <w:top w:val="nil"/>
              <w:left w:val="nil"/>
              <w:bottom w:val="nil"/>
              <w:right w:val="nil"/>
            </w:tcBorders>
          </w:tcPr>
          <w:p w:rsidR="00E76B18" w:rsidRPr="00024E30" w:rsidRDefault="00E76B18" w:rsidP="00E76B18">
            <w:pPr>
              <w:pStyle w:val="ContentHeading"/>
              <w:widowControl w:val="0"/>
              <w:jc w:val="left"/>
            </w:pPr>
          </w:p>
        </w:tc>
        <w:tc>
          <w:tcPr>
            <w:tcW w:w="3939" w:type="pct"/>
            <w:gridSpan w:val="3"/>
            <w:tcBorders>
              <w:top w:val="nil"/>
              <w:left w:val="nil"/>
              <w:bottom w:val="nil"/>
            </w:tcBorders>
          </w:tcPr>
          <w:p w:rsidR="00E76B18" w:rsidRPr="0004743F" w:rsidRDefault="00E76B18" w:rsidP="00E76B18">
            <w:pPr>
              <w:widowControl w:val="0"/>
              <w:rPr>
                <w:color w:val="404040" w:themeColor="text1" w:themeTint="BF"/>
                <w:sz w:val="21"/>
                <w:szCs w:val="21"/>
              </w:rPr>
            </w:pPr>
          </w:p>
        </w:tc>
      </w:tr>
      <w:tr w:rsidR="00E76B18" w:rsidRPr="006968C1" w:rsidTr="001750E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c>
          <w:tcPr>
            <w:tcW w:w="1061" w:type="pct"/>
            <w:tcBorders>
              <w:top w:val="nil"/>
              <w:left w:val="nil"/>
              <w:bottom w:val="nil"/>
              <w:right w:val="nil"/>
            </w:tcBorders>
          </w:tcPr>
          <w:p w:rsidR="00E76B18" w:rsidRPr="00024E30" w:rsidRDefault="00E76B18" w:rsidP="00E76B18">
            <w:pPr>
              <w:pStyle w:val="ContentHeading"/>
              <w:widowControl w:val="0"/>
            </w:pPr>
            <w:sdt>
              <w:sdtPr>
                <w:id w:val="879886707"/>
                <w:placeholder>
                  <w:docPart w:val="A328C31A25344156AF25498A2EAB53CD"/>
                </w:placeholder>
              </w:sdtPr>
              <w:sdtContent>
                <w:r w:rsidRPr="004E6009">
                  <w:rPr>
                    <w:color w:val="31849B" w:themeColor="accent5" w:themeShade="BF"/>
                    <w:sz w:val="24"/>
                    <w:szCs w:val="24"/>
                  </w:rPr>
                  <w:t>EDUCATION</w:t>
                </w:r>
              </w:sdtContent>
            </w:sdt>
          </w:p>
        </w:tc>
        <w:tc>
          <w:tcPr>
            <w:tcW w:w="3939" w:type="pct"/>
            <w:gridSpan w:val="3"/>
            <w:tcBorders>
              <w:top w:val="nil"/>
              <w:left w:val="nil"/>
              <w:bottom w:val="nil"/>
              <w:right w:val="nil"/>
            </w:tcBorders>
          </w:tcPr>
          <w:sdt>
            <w:sdtPr>
              <w:rPr>
                <w:sz w:val="21"/>
                <w:szCs w:val="21"/>
              </w:rPr>
              <w:id w:val="879886708"/>
              <w:placeholder>
                <w:docPart w:val="10AF8BCDD70A4C7F8151D5C854B5FB0C"/>
              </w:placeholder>
            </w:sdtPr>
            <w:sdtContent>
              <w:p w:rsidR="00E76B18" w:rsidRPr="0004743F" w:rsidRDefault="00E76B18" w:rsidP="00E76B18">
                <w:pPr>
                  <w:pStyle w:val="BulletedList"/>
                  <w:widowControl w:val="0"/>
                  <w:numPr>
                    <w:ilvl w:val="0"/>
                    <w:numId w:val="0"/>
                  </w:numPr>
                  <w:ind w:left="360" w:hanging="360"/>
                  <w:rPr>
                    <w:rStyle w:val="ContentBodyChar"/>
                    <w:color w:val="auto"/>
                    <w:sz w:val="21"/>
                    <w:szCs w:val="21"/>
                  </w:rPr>
                </w:pPr>
                <w:r w:rsidRPr="0004743F">
                  <w:rPr>
                    <w:rStyle w:val="ContentBodyChar"/>
                    <w:b/>
                    <w:sz w:val="21"/>
                    <w:szCs w:val="21"/>
                  </w:rPr>
                  <w:t>Mesa Community College</w:t>
                </w:r>
                <w:r w:rsidRPr="0004743F">
                  <w:rPr>
                    <w:rStyle w:val="ContentBodyChar"/>
                    <w:sz w:val="21"/>
                    <w:szCs w:val="21"/>
                  </w:rPr>
                  <w:t xml:space="preserve"> Mesa, AZ</w:t>
                </w:r>
              </w:p>
              <w:p w:rsidR="00E76B18" w:rsidRPr="00FF27DB" w:rsidRDefault="00E76B18" w:rsidP="00FF27DB">
                <w:pPr>
                  <w:pStyle w:val="BulletedList"/>
                  <w:widowControl w:val="0"/>
                  <w:rPr>
                    <w:sz w:val="21"/>
                    <w:szCs w:val="21"/>
                  </w:rPr>
                </w:pPr>
                <w:r w:rsidRPr="0004743F">
                  <w:rPr>
                    <w:rStyle w:val="ContentBodyChar"/>
                    <w:sz w:val="21"/>
                    <w:szCs w:val="21"/>
                  </w:rPr>
                  <w:t>Associate of Science in Computer Programming, graduated summer, 2013</w:t>
                </w:r>
              </w:p>
            </w:sdtContent>
          </w:sdt>
          <w:sdt>
            <w:sdtPr>
              <w:rPr>
                <w:color w:val="000000" w:themeColor="text1"/>
                <w:sz w:val="21"/>
                <w:szCs w:val="21"/>
              </w:rPr>
              <w:id w:val="879886709"/>
              <w:placeholder>
                <w:docPart w:val="E5E3374CB6C64069B0E13296B1BDE96B"/>
              </w:placeholder>
            </w:sdtPr>
            <w:sdtContent>
              <w:sdt>
                <w:sdtPr>
                  <w:rPr>
                    <w:color w:val="000000" w:themeColor="text1"/>
                    <w:sz w:val="21"/>
                    <w:szCs w:val="21"/>
                  </w:rPr>
                  <w:id w:val="879886710"/>
                  <w:placeholder>
                    <w:docPart w:val="9BE0E4871BE8440F937A546A6F768AD6"/>
                  </w:placeholder>
                </w:sdtPr>
                <w:sdtContent>
                  <w:p w:rsidR="00E76B18" w:rsidRPr="0004743F" w:rsidRDefault="00E76B18" w:rsidP="00E76B18">
                    <w:pPr>
                      <w:pStyle w:val="BulletedList"/>
                      <w:widowControl w:val="0"/>
                      <w:numPr>
                        <w:ilvl w:val="0"/>
                        <w:numId w:val="0"/>
                      </w:numPr>
                      <w:rPr>
                        <w:rStyle w:val="ContentBodyChar"/>
                        <w:color w:val="auto"/>
                        <w:sz w:val="21"/>
                        <w:szCs w:val="21"/>
                      </w:rPr>
                    </w:pPr>
                    <w:r w:rsidRPr="0004743F">
                      <w:rPr>
                        <w:rStyle w:val="ContentBodyChar"/>
                        <w:b/>
                        <w:sz w:val="21"/>
                        <w:szCs w:val="21"/>
                      </w:rPr>
                      <w:t>Arizona State University</w:t>
                    </w:r>
                    <w:r w:rsidRPr="0004743F">
                      <w:rPr>
                        <w:rStyle w:val="ContentBodyChar"/>
                        <w:sz w:val="21"/>
                        <w:szCs w:val="21"/>
                      </w:rPr>
                      <w:t xml:space="preserve"> Tempe, AZ</w:t>
                    </w:r>
                  </w:p>
                  <w:p w:rsidR="00E76B18" w:rsidRPr="00FF27DB" w:rsidRDefault="00E76B18" w:rsidP="00FF27DB">
                    <w:pPr>
                      <w:pStyle w:val="BulletedList"/>
                      <w:widowControl w:val="0"/>
                      <w:rPr>
                        <w:color w:val="000000" w:themeColor="text1"/>
                        <w:sz w:val="21"/>
                        <w:szCs w:val="21"/>
                      </w:rPr>
                    </w:pPr>
                    <w:r w:rsidRPr="0004743F">
                      <w:rPr>
                        <w:rStyle w:val="ContentBodyChar"/>
                        <w:sz w:val="21"/>
                        <w:szCs w:val="21"/>
                      </w:rPr>
                      <w:t>Bachelor of Science in Industrial Technology, specialization in Graphic Information Technology, graduated cum laude December, 2003</w:t>
                    </w:r>
                  </w:p>
                </w:sdtContent>
              </w:sdt>
            </w:sdtContent>
          </w:sdt>
        </w:tc>
      </w:tr>
    </w:tbl>
    <w:p w:rsidR="00910CBB" w:rsidRPr="0004743F" w:rsidRDefault="00B84D7F" w:rsidP="0004743F">
      <w:pPr>
        <w:widowControl w:val="0"/>
        <w:spacing w:after="100" w:afterAutospacing="1"/>
      </w:pPr>
      <w:r>
        <w:rPr>
          <w:noProof/>
        </w:rPr>
        <w:pict>
          <v:rect id="_x0000_s1032" style="position:absolute;margin-left:-109.2pt;margin-top:-88.95pt;width:61.5pt;height:754.5pt;z-index:251660288;mso-position-horizontal-relative:text;mso-position-vertical-relative:text" fillcolor="white [3212]" stroked="f"/>
        </w:pict>
      </w:r>
      <w:r>
        <w:rPr>
          <w:noProof/>
        </w:rPr>
        <w:pict>
          <v:rect id="_x0000_s1031" style="position:absolute;margin-left:-111pt;margin-top:-118.65pt;width:658.5pt;height:70.5pt;z-index:251659264;mso-position-horizontal-relative:text;mso-position-vertical-relative:text" fillcolor="white [3212]" stroked="f"/>
        </w:pict>
      </w:r>
    </w:p>
    <w:sectPr w:rsidR="00910CBB" w:rsidRPr="0004743F" w:rsidSect="0004743F">
      <w:headerReference w:type="default" r:id="rId13"/>
      <w:headerReference w:type="first" r:id="rId14"/>
      <w:pgSz w:w="12240" w:h="15840" w:code="1"/>
      <w:pgMar w:top="1440" w:right="1440" w:bottom="0" w:left="1440" w:header="0" w:footer="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0601" w:rsidRDefault="002F0601">
      <w:pPr>
        <w:spacing w:after="0" w:line="240" w:lineRule="auto"/>
      </w:pPr>
      <w:r>
        <w:separator/>
      </w:r>
    </w:p>
  </w:endnote>
  <w:endnote w:type="continuationSeparator" w:id="0">
    <w:p w:rsidR="002F0601" w:rsidRDefault="002F06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aniel Black">
    <w:panose1 w:val="020B0A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0601" w:rsidRDefault="002F0601">
      <w:pPr>
        <w:spacing w:after="0" w:line="240" w:lineRule="auto"/>
      </w:pPr>
      <w:r>
        <w:separator/>
      </w:r>
    </w:p>
  </w:footnote>
  <w:footnote w:type="continuationSeparator" w:id="0">
    <w:p w:rsidR="002F0601" w:rsidRDefault="002F06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DAA" w:rsidRDefault="005A0DAA" w:rsidP="005A0DAA">
    <w:pPr>
      <w:pStyle w:val="Header"/>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DAA" w:rsidRDefault="005A0DAA">
    <w:pPr>
      <w:pStyle w:val="Header"/>
    </w:pPr>
    <w:r>
      <w:t>[Type text]</w:t>
    </w:r>
  </w:p>
  <w:p w:rsidR="005A0DAA" w:rsidRDefault="005A0D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248AB"/>
    <w:multiLevelType w:val="hybridMultilevel"/>
    <w:tmpl w:val="6A141A20"/>
    <w:lvl w:ilvl="0" w:tplc="7D442A70">
      <w:start w:val="1"/>
      <w:numFmt w:val="bullet"/>
      <w:pStyle w:val="BulletedLis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001"/>
  <w:stylePaneSortMethod w:val="0000"/>
  <w:defaultTabStop w:val="720"/>
  <w:drawingGridHorizontalSpacing w:val="110"/>
  <w:displayHorizontalDrawingGridEvery w:val="2"/>
  <w:characterSpacingControl w:val="doNotCompress"/>
  <w:hdrShapeDefaults>
    <o:shapedefaults v:ext="edit" spidmax="38914">
      <o:colormenu v:ext="edit" fillcolor="none [3212]" strokecolor="none"/>
    </o:shapedefaults>
  </w:hdrShapeDefaults>
  <w:footnotePr>
    <w:footnote w:id="-1"/>
    <w:footnote w:id="0"/>
  </w:footnotePr>
  <w:endnotePr>
    <w:endnote w:id="-1"/>
    <w:endnote w:id="0"/>
  </w:endnotePr>
  <w:compat/>
  <w:rsids>
    <w:rsidRoot w:val="00C320AB"/>
    <w:rsid w:val="00024E30"/>
    <w:rsid w:val="0004743F"/>
    <w:rsid w:val="0005747C"/>
    <w:rsid w:val="00150DD7"/>
    <w:rsid w:val="001750E7"/>
    <w:rsid w:val="001B79DF"/>
    <w:rsid w:val="001E5C69"/>
    <w:rsid w:val="002154C5"/>
    <w:rsid w:val="00235B74"/>
    <w:rsid w:val="00252F5C"/>
    <w:rsid w:val="002F0601"/>
    <w:rsid w:val="003552A5"/>
    <w:rsid w:val="003D369D"/>
    <w:rsid w:val="003D72A2"/>
    <w:rsid w:val="00442D5E"/>
    <w:rsid w:val="004513B2"/>
    <w:rsid w:val="004559F9"/>
    <w:rsid w:val="004B5A95"/>
    <w:rsid w:val="004E6009"/>
    <w:rsid w:val="00532029"/>
    <w:rsid w:val="00580B86"/>
    <w:rsid w:val="005A0DAA"/>
    <w:rsid w:val="005F2FB5"/>
    <w:rsid w:val="005F4F91"/>
    <w:rsid w:val="00647056"/>
    <w:rsid w:val="00690F1A"/>
    <w:rsid w:val="006968C1"/>
    <w:rsid w:val="006E6E8A"/>
    <w:rsid w:val="007E0F6A"/>
    <w:rsid w:val="0086225F"/>
    <w:rsid w:val="008810A1"/>
    <w:rsid w:val="00892CAE"/>
    <w:rsid w:val="00910CBB"/>
    <w:rsid w:val="00985BA0"/>
    <w:rsid w:val="00A45D8B"/>
    <w:rsid w:val="00AA2A80"/>
    <w:rsid w:val="00AA6298"/>
    <w:rsid w:val="00AF7026"/>
    <w:rsid w:val="00B1053A"/>
    <w:rsid w:val="00B245C0"/>
    <w:rsid w:val="00B56711"/>
    <w:rsid w:val="00B73EC4"/>
    <w:rsid w:val="00B84D7F"/>
    <w:rsid w:val="00C320AB"/>
    <w:rsid w:val="00C51F22"/>
    <w:rsid w:val="00C70CE1"/>
    <w:rsid w:val="00CC388C"/>
    <w:rsid w:val="00D313CE"/>
    <w:rsid w:val="00D84639"/>
    <w:rsid w:val="00DF5EB7"/>
    <w:rsid w:val="00E02D4E"/>
    <w:rsid w:val="00E76B18"/>
    <w:rsid w:val="00EB095A"/>
    <w:rsid w:val="00FF27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colormenu v:ext="edit" fillcolor="none [321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BB"/>
  </w:style>
  <w:style w:type="paragraph" w:styleId="Footer">
    <w:name w:val="footer"/>
    <w:basedOn w:val="Normal"/>
    <w:link w:val="FooterChar"/>
    <w:uiPriority w:val="99"/>
    <w:unhideWhenUsed/>
    <w:qFormat/>
    <w:rsid w:val="005A0D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DAA"/>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2154C5"/>
    <w:rPr>
      <w:color w:val="0000FF"/>
      <w:u w:val="single"/>
    </w:rPr>
  </w:style>
  <w:style w:type="character" w:styleId="FollowedHyperlink">
    <w:name w:val="FollowedHyperlink"/>
    <w:basedOn w:val="DefaultParagraphFont"/>
    <w:uiPriority w:val="99"/>
    <w:semiHidden/>
    <w:unhideWhenUsed/>
    <w:rsid w:val="00580B8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lesleydreyer/LunchAndALaugh"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lesleydreyer/LetsRol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lesleydreyer/trailtime" TargetMode="External"/><Relationship Id="rId4" Type="http://schemas.openxmlformats.org/officeDocument/2006/relationships/styles" Target="styles.xml"/><Relationship Id="rId9" Type="http://schemas.openxmlformats.org/officeDocument/2006/relationships/hyperlink" Target="https://lesleydreyer.github.io/lesleydreyer/"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sley%20Dreyer\AppData\Roaming\Microsoft\Templates\Functional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87C8964265C466287AED83FE1603579"/>
        <w:category>
          <w:name w:val="General"/>
          <w:gallery w:val="placeholder"/>
        </w:category>
        <w:types>
          <w:type w:val="bbPlcHdr"/>
        </w:types>
        <w:behaviors>
          <w:behavior w:val="content"/>
        </w:behaviors>
        <w:guid w:val="{C9AC04D3-241F-4217-87DA-4E521AE0B3D2}"/>
      </w:docPartPr>
      <w:docPartBody>
        <w:p w:rsidR="001C4806" w:rsidRDefault="00AA2FF8" w:rsidP="00AA2FF8">
          <w:pPr>
            <w:pStyle w:val="F87C8964265C466287AED83FE1603579"/>
          </w:pPr>
          <w:r>
            <w:t>Professional Profile</w:t>
          </w:r>
        </w:p>
      </w:docPartBody>
    </w:docPart>
    <w:docPart>
      <w:docPartPr>
        <w:name w:val="C3D8CF73F6314E4199CFF812F9DD842A"/>
        <w:category>
          <w:name w:val="General"/>
          <w:gallery w:val="placeholder"/>
        </w:category>
        <w:types>
          <w:type w:val="bbPlcHdr"/>
        </w:types>
        <w:behaviors>
          <w:behavior w:val="content"/>
        </w:behaviors>
        <w:guid w:val="{A61FBE6B-BF78-4AB0-BDD2-C030E516ED2C}"/>
      </w:docPartPr>
      <w:docPartBody>
        <w:p w:rsidR="001C4806" w:rsidRDefault="00AA2FF8" w:rsidP="00AA2FF8">
          <w:pPr>
            <w:pStyle w:val="C3D8CF73F6314E4199CFF812F9DD842A"/>
          </w:pPr>
          <w:r>
            <w:rPr>
              <w:color w:val="404040" w:themeColor="text1" w:themeTint="BF"/>
              <w:sz w:val="20"/>
            </w:rPr>
            <w:t>[Relevant skill]</w:t>
          </w:r>
        </w:p>
      </w:docPartBody>
    </w:docPart>
    <w:docPart>
      <w:docPartPr>
        <w:name w:val="BBF1211D2DB54A04841767D2C6C106C6"/>
        <w:category>
          <w:name w:val="General"/>
          <w:gallery w:val="placeholder"/>
        </w:category>
        <w:types>
          <w:type w:val="bbPlcHdr"/>
        </w:types>
        <w:behaviors>
          <w:behavior w:val="content"/>
        </w:behaviors>
        <w:guid w:val="{E16F21AD-D6DA-4DFE-AC40-C50BF9CB9BBE}"/>
      </w:docPartPr>
      <w:docPartBody>
        <w:p w:rsidR="001C4806" w:rsidRDefault="00AA2FF8" w:rsidP="00AA2FF8">
          <w:pPr>
            <w:pStyle w:val="BBF1211D2DB54A04841767D2C6C106C6"/>
          </w:pPr>
          <w:r>
            <w:rPr>
              <w:color w:val="262626" w:themeColor="text1" w:themeTint="D9"/>
              <w:sz w:val="18"/>
            </w:rPr>
            <w:t>[</w:t>
          </w:r>
          <w:r>
            <w:rPr>
              <w:rStyle w:val="PersonalInfoChar"/>
            </w:rPr>
            <w:t>Phone</w:t>
          </w:r>
          <w:r>
            <w:rPr>
              <w:color w:val="262626" w:themeColor="text1" w:themeTint="D9"/>
              <w:sz w:val="18"/>
            </w:rPr>
            <w:t>]</w:t>
          </w:r>
        </w:p>
      </w:docPartBody>
    </w:docPart>
    <w:docPart>
      <w:docPartPr>
        <w:name w:val="CE6EE4FAE2054236A161A4CF29EC27E7"/>
        <w:category>
          <w:name w:val="General"/>
          <w:gallery w:val="placeholder"/>
        </w:category>
        <w:types>
          <w:type w:val="bbPlcHdr"/>
        </w:types>
        <w:behaviors>
          <w:behavior w:val="content"/>
        </w:behaviors>
        <w:guid w:val="{B718C096-2B5F-4209-A1EF-EA8DA6274F85}"/>
      </w:docPartPr>
      <w:docPartBody>
        <w:p w:rsidR="001C4806" w:rsidRDefault="00AA2FF8" w:rsidP="00AA2FF8">
          <w:pPr>
            <w:pStyle w:val="CE6EE4FAE2054236A161A4CF29EC27E7"/>
          </w:pPr>
          <w:r>
            <w:t>[Your Name]</w:t>
          </w:r>
        </w:p>
      </w:docPartBody>
    </w:docPart>
    <w:docPart>
      <w:docPartPr>
        <w:name w:val="C8BB952DE39D4B52A56E2CE406368E2D"/>
        <w:category>
          <w:name w:val="General"/>
          <w:gallery w:val="placeholder"/>
        </w:category>
        <w:types>
          <w:type w:val="bbPlcHdr"/>
        </w:types>
        <w:behaviors>
          <w:behavior w:val="content"/>
        </w:behaviors>
        <w:guid w:val="{B628BB72-E0A5-482D-B1E8-A26654B8D151}"/>
      </w:docPartPr>
      <w:docPartBody>
        <w:p w:rsidR="001C4806" w:rsidRDefault="00AA2FF8" w:rsidP="00AA2FF8">
          <w:pPr>
            <w:pStyle w:val="C8BB952DE39D4B52A56E2CE406368E2D"/>
          </w:pPr>
          <w:r>
            <w:t>Professional Profile</w:t>
          </w:r>
        </w:p>
      </w:docPartBody>
    </w:docPart>
    <w:docPart>
      <w:docPartPr>
        <w:name w:val="245A9E4698A74B1CBC96D1F0F2FB5887"/>
        <w:category>
          <w:name w:val="General"/>
          <w:gallery w:val="placeholder"/>
        </w:category>
        <w:types>
          <w:type w:val="bbPlcHdr"/>
        </w:types>
        <w:behaviors>
          <w:behavior w:val="content"/>
        </w:behaviors>
        <w:guid w:val="{73A4878F-EF06-4279-A216-F238818D2F74}"/>
      </w:docPartPr>
      <w:docPartBody>
        <w:p w:rsidR="001C4806" w:rsidRDefault="00AA2FF8" w:rsidP="00AA2FF8">
          <w:pPr>
            <w:pStyle w:val="245A9E4698A74B1CBC96D1F0F2FB5887"/>
          </w:pPr>
          <w:r>
            <w:rPr>
              <w:color w:val="404040" w:themeColor="text1" w:themeTint="BF"/>
              <w:sz w:val="20"/>
            </w:rPr>
            <w:t>[Relevant skill]</w:t>
          </w:r>
        </w:p>
      </w:docPartBody>
    </w:docPart>
    <w:docPart>
      <w:docPartPr>
        <w:name w:val="C7DF2E66E3B44B29AF3E26C57FF6A4B1"/>
        <w:category>
          <w:name w:val="General"/>
          <w:gallery w:val="placeholder"/>
        </w:category>
        <w:types>
          <w:type w:val="bbPlcHdr"/>
        </w:types>
        <w:behaviors>
          <w:behavior w:val="content"/>
        </w:behaviors>
        <w:guid w:val="{750A47ED-C957-4CF1-91CC-4CB8610FDE9B}"/>
      </w:docPartPr>
      <w:docPartBody>
        <w:p w:rsidR="001C4806" w:rsidRDefault="00AA2FF8" w:rsidP="00AA2FF8">
          <w:pPr>
            <w:pStyle w:val="C7DF2E66E3B44B29AF3E26C57FF6A4B1"/>
          </w:pPr>
          <w:r>
            <w:rPr>
              <w:color w:val="404040" w:themeColor="text1" w:themeTint="BF"/>
              <w:sz w:val="20"/>
            </w:rPr>
            <w:t>[Relevant skill]</w:t>
          </w:r>
        </w:p>
      </w:docPartBody>
    </w:docPart>
    <w:docPart>
      <w:docPartPr>
        <w:name w:val="BCB666257B564622846E3034A4B0AE23"/>
        <w:category>
          <w:name w:val="General"/>
          <w:gallery w:val="placeholder"/>
        </w:category>
        <w:types>
          <w:type w:val="bbPlcHdr"/>
        </w:types>
        <w:behaviors>
          <w:behavior w:val="content"/>
        </w:behaviors>
        <w:guid w:val="{8AA63428-3C54-47F4-A80F-64562CD19560}"/>
      </w:docPartPr>
      <w:docPartBody>
        <w:p w:rsidR="00000000" w:rsidRDefault="00D740F0" w:rsidP="00D740F0">
          <w:pPr>
            <w:pStyle w:val="BCB666257B564622846E3034A4B0AE23"/>
          </w:pPr>
          <w:r>
            <w:t>Professional Profile</w:t>
          </w:r>
        </w:p>
      </w:docPartBody>
    </w:docPart>
    <w:docPart>
      <w:docPartPr>
        <w:name w:val="D25A2EA440D34AD4A5C483CE51BCA4F2"/>
        <w:category>
          <w:name w:val="General"/>
          <w:gallery w:val="placeholder"/>
        </w:category>
        <w:types>
          <w:type w:val="bbPlcHdr"/>
        </w:types>
        <w:behaviors>
          <w:behavior w:val="content"/>
        </w:behaviors>
        <w:guid w:val="{0FD6A5B1-B81C-4468-B75A-3B7D6A533041}"/>
      </w:docPartPr>
      <w:docPartBody>
        <w:p w:rsidR="00000000" w:rsidRDefault="00D740F0" w:rsidP="00D740F0">
          <w:pPr>
            <w:pStyle w:val="D25A2EA440D34AD4A5C483CE51BCA4F2"/>
          </w:pPr>
          <w:r>
            <w:t>Professional Profile</w:t>
          </w:r>
        </w:p>
      </w:docPartBody>
    </w:docPart>
    <w:docPart>
      <w:docPartPr>
        <w:name w:val="345A8AB326FE4061B662A7F3BFDCAFD9"/>
        <w:category>
          <w:name w:val="General"/>
          <w:gallery w:val="placeholder"/>
        </w:category>
        <w:types>
          <w:type w:val="bbPlcHdr"/>
        </w:types>
        <w:behaviors>
          <w:behavior w:val="content"/>
        </w:behaviors>
        <w:guid w:val="{F01ACF3C-7BC5-40F8-BFC1-98F70C056BB7}"/>
      </w:docPartPr>
      <w:docPartBody>
        <w:p w:rsidR="00000000" w:rsidRDefault="00D740F0" w:rsidP="00D740F0">
          <w:pPr>
            <w:pStyle w:val="345A8AB326FE4061B662A7F3BFDCAFD9"/>
          </w:pPr>
          <w:r>
            <w:rPr>
              <w:color w:val="404040" w:themeColor="text1" w:themeTint="BF"/>
              <w:sz w:val="20"/>
            </w:rPr>
            <w:t>[Relevant skill]</w:t>
          </w:r>
        </w:p>
      </w:docPartBody>
    </w:docPart>
    <w:docPart>
      <w:docPartPr>
        <w:name w:val="6B1722276E134B1986071B5389305027"/>
        <w:category>
          <w:name w:val="General"/>
          <w:gallery w:val="placeholder"/>
        </w:category>
        <w:types>
          <w:type w:val="bbPlcHdr"/>
        </w:types>
        <w:behaviors>
          <w:behavior w:val="content"/>
        </w:behaviors>
        <w:guid w:val="{898AE5E4-E010-4ACE-A8A9-F6E5A11A49F9}"/>
      </w:docPartPr>
      <w:docPartBody>
        <w:p w:rsidR="00000000" w:rsidRDefault="00D740F0" w:rsidP="00D740F0">
          <w:pPr>
            <w:pStyle w:val="6B1722276E134B1986071B5389305027"/>
          </w:pPr>
          <w:r>
            <w:rPr>
              <w:color w:val="404040" w:themeColor="text1" w:themeTint="BF"/>
              <w:sz w:val="20"/>
            </w:rPr>
            <w:t>[Relevant skill]</w:t>
          </w:r>
        </w:p>
      </w:docPartBody>
    </w:docPart>
    <w:docPart>
      <w:docPartPr>
        <w:name w:val="A328C31A25344156AF25498A2EAB53CD"/>
        <w:category>
          <w:name w:val="General"/>
          <w:gallery w:val="placeholder"/>
        </w:category>
        <w:types>
          <w:type w:val="bbPlcHdr"/>
        </w:types>
        <w:behaviors>
          <w:behavior w:val="content"/>
        </w:behaviors>
        <w:guid w:val="{15FE702F-907D-4E90-A185-D5B30869DA1C}"/>
      </w:docPartPr>
      <w:docPartBody>
        <w:p w:rsidR="00000000" w:rsidRDefault="00D740F0" w:rsidP="00D740F0">
          <w:pPr>
            <w:pStyle w:val="A328C31A25344156AF25498A2EAB53CD"/>
          </w:pPr>
          <w:r>
            <w:t>Professional Profile</w:t>
          </w:r>
        </w:p>
      </w:docPartBody>
    </w:docPart>
    <w:docPart>
      <w:docPartPr>
        <w:name w:val="10AF8BCDD70A4C7F8151D5C854B5FB0C"/>
        <w:category>
          <w:name w:val="General"/>
          <w:gallery w:val="placeholder"/>
        </w:category>
        <w:types>
          <w:type w:val="bbPlcHdr"/>
        </w:types>
        <w:behaviors>
          <w:behavior w:val="content"/>
        </w:behaviors>
        <w:guid w:val="{CE135B30-405F-4D75-BE0B-B4115685D410}"/>
      </w:docPartPr>
      <w:docPartBody>
        <w:p w:rsidR="00000000" w:rsidRDefault="00D740F0" w:rsidP="00D740F0">
          <w:pPr>
            <w:pStyle w:val="10AF8BCDD70A4C7F8151D5C854B5FB0C"/>
          </w:pPr>
          <w:r>
            <w:rPr>
              <w:color w:val="404040" w:themeColor="text1" w:themeTint="BF"/>
              <w:sz w:val="20"/>
            </w:rPr>
            <w:t>[Relevant skill]</w:t>
          </w:r>
        </w:p>
      </w:docPartBody>
    </w:docPart>
    <w:docPart>
      <w:docPartPr>
        <w:name w:val="E5E3374CB6C64069B0E13296B1BDE96B"/>
        <w:category>
          <w:name w:val="General"/>
          <w:gallery w:val="placeholder"/>
        </w:category>
        <w:types>
          <w:type w:val="bbPlcHdr"/>
        </w:types>
        <w:behaviors>
          <w:behavior w:val="content"/>
        </w:behaviors>
        <w:guid w:val="{3F28B200-CE98-4F0D-81E3-B3A2F23CABF4}"/>
      </w:docPartPr>
      <w:docPartBody>
        <w:p w:rsidR="00000000" w:rsidRDefault="00D740F0" w:rsidP="00D740F0">
          <w:pPr>
            <w:pStyle w:val="E5E3374CB6C64069B0E13296B1BDE96B"/>
          </w:pPr>
          <w:r>
            <w:rPr>
              <w:color w:val="404040" w:themeColor="text1" w:themeTint="BF"/>
              <w:sz w:val="20"/>
            </w:rPr>
            <w:t>[Relevant skill]</w:t>
          </w:r>
        </w:p>
      </w:docPartBody>
    </w:docPart>
    <w:docPart>
      <w:docPartPr>
        <w:name w:val="9BE0E4871BE8440F937A546A6F768AD6"/>
        <w:category>
          <w:name w:val="General"/>
          <w:gallery w:val="placeholder"/>
        </w:category>
        <w:types>
          <w:type w:val="bbPlcHdr"/>
        </w:types>
        <w:behaviors>
          <w:behavior w:val="content"/>
        </w:behaviors>
        <w:guid w:val="{096AAA99-9288-44E5-AB59-51527DE14F11}"/>
      </w:docPartPr>
      <w:docPartBody>
        <w:p w:rsidR="00000000" w:rsidRDefault="00D740F0" w:rsidP="00D740F0">
          <w:pPr>
            <w:pStyle w:val="9BE0E4871BE8440F937A546A6F768AD6"/>
          </w:pPr>
          <w:r>
            <w:rPr>
              <w:color w:val="404040" w:themeColor="text1" w:themeTint="BF"/>
              <w:sz w:val="20"/>
            </w:rPr>
            <w:t>[Relevant skill]</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aniel Black">
    <w:panose1 w:val="020B0A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A2FF8"/>
    <w:rsid w:val="001C4806"/>
    <w:rsid w:val="00970A8C"/>
    <w:rsid w:val="00AA2FF8"/>
    <w:rsid w:val="00B14CC9"/>
    <w:rsid w:val="00D740F0"/>
    <w:rsid w:val="00DA20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8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FCF13F925941839DD45E8C5974515D">
    <w:name w:val="C3FCF13F925941839DD45E8C5974515D"/>
    <w:rsid w:val="001C4806"/>
  </w:style>
  <w:style w:type="paragraph" w:customStyle="1" w:styleId="PersonalInfo">
    <w:name w:val="Personal Info"/>
    <w:basedOn w:val="Normal"/>
    <w:link w:val="PersonalInfoChar"/>
    <w:qFormat/>
    <w:rsid w:val="00AA2FF8"/>
    <w:pPr>
      <w:spacing w:after="0" w:line="240" w:lineRule="auto"/>
    </w:pPr>
    <w:rPr>
      <w:rFonts w:eastAsiaTheme="minorHAnsi"/>
      <w:color w:val="262626" w:themeColor="text1" w:themeTint="D9"/>
      <w:sz w:val="18"/>
    </w:rPr>
  </w:style>
  <w:style w:type="character" w:customStyle="1" w:styleId="PersonalInfoChar">
    <w:name w:val="Personal Info Char"/>
    <w:basedOn w:val="DefaultParagraphFont"/>
    <w:link w:val="PersonalInfo"/>
    <w:rsid w:val="00AA2FF8"/>
    <w:rPr>
      <w:rFonts w:eastAsiaTheme="minorHAnsi"/>
      <w:color w:val="262626" w:themeColor="text1" w:themeTint="D9"/>
      <w:sz w:val="18"/>
    </w:rPr>
  </w:style>
  <w:style w:type="paragraph" w:customStyle="1" w:styleId="A9CAA6147865453D972A67813B514F2B">
    <w:name w:val="A9CAA6147865453D972A67813B514F2B"/>
    <w:rsid w:val="001C4806"/>
  </w:style>
  <w:style w:type="paragraph" w:customStyle="1" w:styleId="23934DC106044BF7ADDECCF21F9B4E42">
    <w:name w:val="23934DC106044BF7ADDECCF21F9B4E42"/>
    <w:rsid w:val="001C4806"/>
  </w:style>
  <w:style w:type="paragraph" w:customStyle="1" w:styleId="CBF11D12079046A8BE961D4E2A807F9A">
    <w:name w:val="CBF11D12079046A8BE961D4E2A807F9A"/>
    <w:rsid w:val="001C4806"/>
  </w:style>
  <w:style w:type="paragraph" w:customStyle="1" w:styleId="2A89CD883DA344C881DF19999D5F972D">
    <w:name w:val="2A89CD883DA344C881DF19999D5F972D"/>
    <w:rsid w:val="001C4806"/>
  </w:style>
  <w:style w:type="paragraph" w:customStyle="1" w:styleId="CFE2DB7858EA4D8B82B92C00142BAF43">
    <w:name w:val="CFE2DB7858EA4D8B82B92C00142BAF43"/>
    <w:rsid w:val="001C4806"/>
  </w:style>
  <w:style w:type="paragraph" w:customStyle="1" w:styleId="35AC11F593E34200B6D7E55D1C172F2A">
    <w:name w:val="35AC11F593E34200B6D7E55D1C172F2A"/>
    <w:rsid w:val="001C4806"/>
  </w:style>
  <w:style w:type="paragraph" w:customStyle="1" w:styleId="01E39DBCF08449DC801DD8DD15991154">
    <w:name w:val="01E39DBCF08449DC801DD8DD15991154"/>
    <w:rsid w:val="001C4806"/>
  </w:style>
  <w:style w:type="paragraph" w:customStyle="1" w:styleId="6BD9F23FB1334124A783F134575AB20F">
    <w:name w:val="6BD9F23FB1334124A783F134575AB20F"/>
    <w:rsid w:val="001C4806"/>
  </w:style>
  <w:style w:type="paragraph" w:customStyle="1" w:styleId="0F6002035A2A4B979E1AEE17BE8077C5">
    <w:name w:val="0F6002035A2A4B979E1AEE17BE8077C5"/>
    <w:rsid w:val="001C4806"/>
  </w:style>
  <w:style w:type="paragraph" w:customStyle="1" w:styleId="1845CD0253CE439DBBFE7DD410CE879B">
    <w:name w:val="1845CD0253CE439DBBFE7DD410CE879B"/>
    <w:rsid w:val="001C4806"/>
  </w:style>
  <w:style w:type="paragraph" w:customStyle="1" w:styleId="762C17C22CF24FCAA2944CED3C4F24DB">
    <w:name w:val="762C17C22CF24FCAA2944CED3C4F24DB"/>
    <w:rsid w:val="001C4806"/>
  </w:style>
  <w:style w:type="paragraph" w:customStyle="1" w:styleId="0AD529F6924840D6B14A00A4549BCC23">
    <w:name w:val="0AD529F6924840D6B14A00A4549BCC23"/>
    <w:rsid w:val="001C4806"/>
  </w:style>
  <w:style w:type="paragraph" w:customStyle="1" w:styleId="DF7AD03A8EAE4D13A07EA2C2B5CD0FD7">
    <w:name w:val="DF7AD03A8EAE4D13A07EA2C2B5CD0FD7"/>
    <w:rsid w:val="001C4806"/>
  </w:style>
  <w:style w:type="paragraph" w:customStyle="1" w:styleId="4D34FBBB053047D59A5620B2B2B4AA2B">
    <w:name w:val="4D34FBBB053047D59A5620B2B2B4AA2B"/>
    <w:rsid w:val="001C4806"/>
  </w:style>
  <w:style w:type="paragraph" w:customStyle="1" w:styleId="C8D573DC97B440B680C18B4902B638AE">
    <w:name w:val="C8D573DC97B440B680C18B4902B638AE"/>
    <w:rsid w:val="001C4806"/>
  </w:style>
  <w:style w:type="paragraph" w:customStyle="1" w:styleId="D324D13EFBC4418886BA3CA95E290366">
    <w:name w:val="D324D13EFBC4418886BA3CA95E290366"/>
    <w:rsid w:val="001C4806"/>
  </w:style>
  <w:style w:type="paragraph" w:customStyle="1" w:styleId="71D1BB5C2E67420786F1ABA1F40FC95C">
    <w:name w:val="71D1BB5C2E67420786F1ABA1F40FC95C"/>
    <w:rsid w:val="001C4806"/>
  </w:style>
  <w:style w:type="paragraph" w:customStyle="1" w:styleId="C0AE38DAAE6944E6A4EBF2E8FC40FF66">
    <w:name w:val="C0AE38DAAE6944E6A4EBF2E8FC40FF66"/>
    <w:rsid w:val="001C4806"/>
  </w:style>
  <w:style w:type="paragraph" w:customStyle="1" w:styleId="5FC295302E97400AA8493279937364A3">
    <w:name w:val="5FC295302E97400AA8493279937364A3"/>
    <w:rsid w:val="001C4806"/>
  </w:style>
  <w:style w:type="paragraph" w:customStyle="1" w:styleId="94351BC2CFFF40C0950661F7E34475B7">
    <w:name w:val="94351BC2CFFF40C0950661F7E34475B7"/>
    <w:rsid w:val="001C4806"/>
  </w:style>
  <w:style w:type="paragraph" w:customStyle="1" w:styleId="E6F79CA7B5134CB4801A5D6895C4CF12">
    <w:name w:val="E6F79CA7B5134CB4801A5D6895C4CF12"/>
    <w:rsid w:val="001C4806"/>
  </w:style>
  <w:style w:type="paragraph" w:customStyle="1" w:styleId="CCB65C5A2D95400B8E4803BBA3FC3593">
    <w:name w:val="CCB65C5A2D95400B8E4803BBA3FC3593"/>
    <w:rsid w:val="001C4806"/>
  </w:style>
  <w:style w:type="paragraph" w:customStyle="1" w:styleId="A59F072481A141C19BA689F2F546FF06">
    <w:name w:val="A59F072481A141C19BA689F2F546FF06"/>
    <w:rsid w:val="001C4806"/>
  </w:style>
  <w:style w:type="paragraph" w:customStyle="1" w:styleId="EBC8A2D87B2045DA8009F3FDED0A7D41">
    <w:name w:val="EBC8A2D87B2045DA8009F3FDED0A7D41"/>
    <w:rsid w:val="001C4806"/>
  </w:style>
  <w:style w:type="paragraph" w:customStyle="1" w:styleId="D571C1FE16554E80861C7E823FE4ADC4">
    <w:name w:val="D571C1FE16554E80861C7E823FE4ADC4"/>
    <w:rsid w:val="001C4806"/>
  </w:style>
  <w:style w:type="paragraph" w:customStyle="1" w:styleId="43154FCA15CB447DB3A07FE49391BAB6">
    <w:name w:val="43154FCA15CB447DB3A07FE49391BAB6"/>
    <w:rsid w:val="001C4806"/>
  </w:style>
  <w:style w:type="paragraph" w:customStyle="1" w:styleId="3BCB9A48EDA647F0AC940FCE835AE5E9">
    <w:name w:val="3BCB9A48EDA647F0AC940FCE835AE5E9"/>
    <w:rsid w:val="001C4806"/>
  </w:style>
  <w:style w:type="paragraph" w:customStyle="1" w:styleId="947404183C6446518A548B2F879CB83E">
    <w:name w:val="947404183C6446518A548B2F879CB83E"/>
    <w:rsid w:val="001C4806"/>
  </w:style>
  <w:style w:type="paragraph" w:customStyle="1" w:styleId="62EA2F1F80AF46C788EE2FFFF2D47549">
    <w:name w:val="62EA2F1F80AF46C788EE2FFFF2D47549"/>
    <w:rsid w:val="001C4806"/>
  </w:style>
  <w:style w:type="paragraph" w:customStyle="1" w:styleId="D5BB511BF9D046E6B39655B9B2CA70D7">
    <w:name w:val="D5BB511BF9D046E6B39655B9B2CA70D7"/>
    <w:rsid w:val="001C4806"/>
  </w:style>
  <w:style w:type="paragraph" w:customStyle="1" w:styleId="38089DD765ED41C6B345CDBE6F76896D">
    <w:name w:val="38089DD765ED41C6B345CDBE6F76896D"/>
    <w:rsid w:val="001C4806"/>
  </w:style>
  <w:style w:type="character" w:styleId="PlaceholderText">
    <w:name w:val="Placeholder Text"/>
    <w:basedOn w:val="DefaultParagraphFont"/>
    <w:uiPriority w:val="99"/>
    <w:semiHidden/>
    <w:rsid w:val="00AA2FF8"/>
    <w:rPr>
      <w:color w:val="808080"/>
    </w:rPr>
  </w:style>
  <w:style w:type="paragraph" w:customStyle="1" w:styleId="CF7B16BA1CE6463AB1686228C68DC9F9">
    <w:name w:val="CF7B16BA1CE6463AB1686228C68DC9F9"/>
    <w:rsid w:val="001C4806"/>
  </w:style>
  <w:style w:type="paragraph" w:customStyle="1" w:styleId="ContentBody">
    <w:name w:val="Content Body"/>
    <w:basedOn w:val="Normal"/>
    <w:link w:val="ContentBodyChar"/>
    <w:qFormat/>
    <w:rsid w:val="00AA2FF8"/>
    <w:pPr>
      <w:spacing w:after="0" w:line="240" w:lineRule="auto"/>
    </w:pPr>
    <w:rPr>
      <w:rFonts w:eastAsiaTheme="minorHAnsi"/>
      <w:color w:val="404040" w:themeColor="text1" w:themeTint="BF"/>
      <w:sz w:val="20"/>
    </w:rPr>
  </w:style>
  <w:style w:type="character" w:customStyle="1" w:styleId="ContentBodyChar">
    <w:name w:val="Content Body Char"/>
    <w:basedOn w:val="DefaultParagraphFont"/>
    <w:link w:val="ContentBody"/>
    <w:rsid w:val="00AA2FF8"/>
    <w:rPr>
      <w:rFonts w:eastAsiaTheme="minorHAnsi"/>
      <w:color w:val="404040" w:themeColor="text1" w:themeTint="BF"/>
      <w:sz w:val="20"/>
    </w:rPr>
  </w:style>
  <w:style w:type="paragraph" w:customStyle="1" w:styleId="5FD7F55AB77F4D698EADB3D1BB6F5707">
    <w:name w:val="5FD7F55AB77F4D698EADB3D1BB6F5707"/>
    <w:rsid w:val="001C4806"/>
  </w:style>
  <w:style w:type="paragraph" w:customStyle="1" w:styleId="FEEAEB73C49E40918A7AC8A6E2036D78">
    <w:name w:val="FEEAEB73C49E40918A7AC8A6E2036D78"/>
    <w:rsid w:val="001C4806"/>
  </w:style>
  <w:style w:type="paragraph" w:customStyle="1" w:styleId="AFCDBB5DD46B4857BAD6933FF5D992B0">
    <w:name w:val="AFCDBB5DD46B4857BAD6933FF5D992B0"/>
    <w:rsid w:val="001C4806"/>
  </w:style>
  <w:style w:type="paragraph" w:customStyle="1" w:styleId="CD8B088050DC43B0A21FFA70D8076C92">
    <w:name w:val="CD8B088050DC43B0A21FFA70D8076C92"/>
    <w:rsid w:val="001C4806"/>
  </w:style>
  <w:style w:type="paragraph" w:customStyle="1" w:styleId="CF2F8ABA70754D179040227E5097FF45">
    <w:name w:val="CF2F8ABA70754D179040227E5097FF45"/>
    <w:rsid w:val="001C4806"/>
  </w:style>
  <w:style w:type="paragraph" w:customStyle="1" w:styleId="82F2081CE8F44CF180A8BF6F34C087AB">
    <w:name w:val="82F2081CE8F44CF180A8BF6F34C087AB"/>
    <w:rsid w:val="001C4806"/>
  </w:style>
  <w:style w:type="paragraph" w:customStyle="1" w:styleId="FACFF1D9B98C493F97C1DBB04A5EFC12">
    <w:name w:val="FACFF1D9B98C493F97C1DBB04A5EFC12"/>
    <w:rsid w:val="001C4806"/>
  </w:style>
  <w:style w:type="paragraph" w:customStyle="1" w:styleId="2D34216329FE483894B32AE591400128">
    <w:name w:val="2D34216329FE483894B32AE591400128"/>
    <w:rsid w:val="001C4806"/>
  </w:style>
  <w:style w:type="paragraph" w:customStyle="1" w:styleId="A580727EDDB24C8FAEE85C337FB8BEBD">
    <w:name w:val="A580727EDDB24C8FAEE85C337FB8BEBD"/>
    <w:rsid w:val="001C4806"/>
  </w:style>
  <w:style w:type="paragraph" w:customStyle="1" w:styleId="960497E955E4494CA2CA53CC729792A9">
    <w:name w:val="960497E955E4494CA2CA53CC729792A9"/>
    <w:rsid w:val="001C4806"/>
  </w:style>
  <w:style w:type="paragraph" w:customStyle="1" w:styleId="ECA6F00B33D84CD491C7DC0B4CB9E9B2">
    <w:name w:val="ECA6F00B33D84CD491C7DC0B4CB9E9B2"/>
    <w:rsid w:val="001C4806"/>
  </w:style>
  <w:style w:type="paragraph" w:customStyle="1" w:styleId="96F30B9F415846618C1766BC877E1725">
    <w:name w:val="96F30B9F415846618C1766BC877E1725"/>
    <w:rsid w:val="001C4806"/>
  </w:style>
  <w:style w:type="paragraph" w:customStyle="1" w:styleId="93E480B2C2A74E23A070B5AB97DC069F">
    <w:name w:val="93E480B2C2A74E23A070B5AB97DC069F"/>
    <w:rsid w:val="001C4806"/>
  </w:style>
  <w:style w:type="paragraph" w:customStyle="1" w:styleId="913ADC0DA2154E37BE88FC1BF827FB06">
    <w:name w:val="913ADC0DA2154E37BE88FC1BF827FB06"/>
    <w:rsid w:val="001C4806"/>
  </w:style>
  <w:style w:type="paragraph" w:customStyle="1" w:styleId="A78A1F66C4094449A72E852599CE3E53">
    <w:name w:val="A78A1F66C4094449A72E852599CE3E53"/>
    <w:rsid w:val="001C4806"/>
  </w:style>
  <w:style w:type="paragraph" w:customStyle="1" w:styleId="738C02039B1249D2AB1C5075514E3247">
    <w:name w:val="738C02039B1249D2AB1C5075514E3247"/>
    <w:rsid w:val="001C4806"/>
  </w:style>
  <w:style w:type="paragraph" w:customStyle="1" w:styleId="822E1DAD62D54279831504A931852571">
    <w:name w:val="822E1DAD62D54279831504A931852571"/>
    <w:rsid w:val="001C4806"/>
  </w:style>
  <w:style w:type="paragraph" w:customStyle="1" w:styleId="E65D37F7ED6B4E8F898B4C3119D3DF5B">
    <w:name w:val="E65D37F7ED6B4E8F898B4C3119D3DF5B"/>
    <w:rsid w:val="001C4806"/>
  </w:style>
  <w:style w:type="paragraph" w:customStyle="1" w:styleId="A345E81485714DB08B53C97D4DD514EA">
    <w:name w:val="A345E81485714DB08B53C97D4DD514EA"/>
    <w:rsid w:val="001C4806"/>
  </w:style>
  <w:style w:type="paragraph" w:customStyle="1" w:styleId="69FAAF4D8F2745B08174CCD56821F0E7">
    <w:name w:val="69FAAF4D8F2745B08174CCD56821F0E7"/>
    <w:rsid w:val="001C4806"/>
  </w:style>
  <w:style w:type="paragraph" w:customStyle="1" w:styleId="3CD46A3F619E4B4DBEC39D6D324861C3">
    <w:name w:val="3CD46A3F619E4B4DBEC39D6D324861C3"/>
    <w:rsid w:val="001C4806"/>
  </w:style>
  <w:style w:type="paragraph" w:customStyle="1" w:styleId="F0CD1A37CA0E464EAD6402421749F306">
    <w:name w:val="F0CD1A37CA0E464EAD6402421749F306"/>
    <w:rsid w:val="001C4806"/>
  </w:style>
  <w:style w:type="paragraph" w:customStyle="1" w:styleId="10085598BF0D426BAB84C5453529589E">
    <w:name w:val="10085598BF0D426BAB84C5453529589E"/>
    <w:rsid w:val="00AA2FF8"/>
  </w:style>
  <w:style w:type="paragraph" w:customStyle="1" w:styleId="F7BB7492AB1A464EA47B3A02332886D9">
    <w:name w:val="F7BB7492AB1A464EA47B3A02332886D9"/>
    <w:rsid w:val="00AA2FF8"/>
  </w:style>
  <w:style w:type="paragraph" w:customStyle="1" w:styleId="97F1BE9AE85C49E3B9574B22B69D5638">
    <w:name w:val="97F1BE9AE85C49E3B9574B22B69D5638"/>
    <w:rsid w:val="00AA2FF8"/>
  </w:style>
  <w:style w:type="paragraph" w:customStyle="1" w:styleId="1F29A274A6A24FA5B42CEAB78AEF3CC3">
    <w:name w:val="1F29A274A6A24FA5B42CEAB78AEF3CC3"/>
    <w:rsid w:val="00AA2FF8"/>
  </w:style>
  <w:style w:type="paragraph" w:customStyle="1" w:styleId="48AD3492FB0149DD9DE725D4A4A5340E">
    <w:name w:val="48AD3492FB0149DD9DE725D4A4A5340E"/>
    <w:rsid w:val="00AA2FF8"/>
  </w:style>
  <w:style w:type="paragraph" w:customStyle="1" w:styleId="BE3796121E884745A9B48B16A42A7AED">
    <w:name w:val="BE3796121E884745A9B48B16A42A7AED"/>
    <w:rsid w:val="00AA2FF8"/>
  </w:style>
  <w:style w:type="paragraph" w:customStyle="1" w:styleId="1399727CC9EA412AAD8452F69463E8EC">
    <w:name w:val="1399727CC9EA412AAD8452F69463E8EC"/>
    <w:rsid w:val="00AA2FF8"/>
  </w:style>
  <w:style w:type="paragraph" w:customStyle="1" w:styleId="67F5B1125C0A42D78B16DD6E300DCA6A">
    <w:name w:val="67F5B1125C0A42D78B16DD6E300DCA6A"/>
    <w:rsid w:val="00AA2FF8"/>
  </w:style>
  <w:style w:type="paragraph" w:customStyle="1" w:styleId="4CCC9CC982FC4CBBAF64E14B2A9B934D">
    <w:name w:val="4CCC9CC982FC4CBBAF64E14B2A9B934D"/>
    <w:rsid w:val="00AA2FF8"/>
  </w:style>
  <w:style w:type="paragraph" w:customStyle="1" w:styleId="89A3D02AAE464288B75407C385515FA4">
    <w:name w:val="89A3D02AAE464288B75407C385515FA4"/>
    <w:rsid w:val="00AA2FF8"/>
  </w:style>
  <w:style w:type="paragraph" w:customStyle="1" w:styleId="62823C7E3F0C42CDB08589718F68B87B">
    <w:name w:val="62823C7E3F0C42CDB08589718F68B87B"/>
    <w:rsid w:val="00AA2FF8"/>
  </w:style>
  <w:style w:type="paragraph" w:customStyle="1" w:styleId="73A4F07E79424192A09ADA323B9A1D3C">
    <w:name w:val="73A4F07E79424192A09ADA323B9A1D3C"/>
    <w:rsid w:val="00AA2FF8"/>
  </w:style>
  <w:style w:type="paragraph" w:customStyle="1" w:styleId="DEEB9FB2453542C19AEEA8A3DF70E676">
    <w:name w:val="DEEB9FB2453542C19AEEA8A3DF70E676"/>
    <w:rsid w:val="00AA2FF8"/>
  </w:style>
  <w:style w:type="paragraph" w:customStyle="1" w:styleId="A7B26836C97E436DA354CC050AC1B2C8">
    <w:name w:val="A7B26836C97E436DA354CC050AC1B2C8"/>
    <w:rsid w:val="00AA2FF8"/>
  </w:style>
  <w:style w:type="paragraph" w:customStyle="1" w:styleId="1159A0B140944D20891D77C7CA599595">
    <w:name w:val="1159A0B140944D20891D77C7CA599595"/>
    <w:rsid w:val="00AA2FF8"/>
  </w:style>
  <w:style w:type="paragraph" w:customStyle="1" w:styleId="AE642880DC3B4F3981DC6F3F6BD3E616">
    <w:name w:val="AE642880DC3B4F3981DC6F3F6BD3E616"/>
    <w:rsid w:val="00AA2FF8"/>
  </w:style>
  <w:style w:type="paragraph" w:customStyle="1" w:styleId="F9C89C030A9847DC816D7AA8C95151B9">
    <w:name w:val="F9C89C030A9847DC816D7AA8C95151B9"/>
    <w:rsid w:val="00AA2FF8"/>
  </w:style>
  <w:style w:type="paragraph" w:customStyle="1" w:styleId="F0248193363F4BB6AE0FBCF6F120FDAE">
    <w:name w:val="F0248193363F4BB6AE0FBCF6F120FDAE"/>
    <w:rsid w:val="00AA2FF8"/>
  </w:style>
  <w:style w:type="paragraph" w:customStyle="1" w:styleId="017F9192E2474D8CBFCF32C5007371EE">
    <w:name w:val="017F9192E2474D8CBFCF32C5007371EE"/>
    <w:rsid w:val="00AA2FF8"/>
  </w:style>
  <w:style w:type="paragraph" w:customStyle="1" w:styleId="A4CEFDB3FFD74849BF7E7A73ED0B1A6D">
    <w:name w:val="A4CEFDB3FFD74849BF7E7A73ED0B1A6D"/>
    <w:rsid w:val="00AA2FF8"/>
  </w:style>
  <w:style w:type="paragraph" w:customStyle="1" w:styleId="9E98DE1CD76E48A98098501CF1C26DE7">
    <w:name w:val="9E98DE1CD76E48A98098501CF1C26DE7"/>
    <w:rsid w:val="00AA2FF8"/>
  </w:style>
  <w:style w:type="paragraph" w:customStyle="1" w:styleId="B42654D174DE404396C71EB5E4CFEE10">
    <w:name w:val="B42654D174DE404396C71EB5E4CFEE10"/>
    <w:rsid w:val="00AA2FF8"/>
  </w:style>
  <w:style w:type="paragraph" w:customStyle="1" w:styleId="BE31DDF6F76145C58B5CADC1C754E1CD">
    <w:name w:val="BE31DDF6F76145C58B5CADC1C754E1CD"/>
    <w:rsid w:val="00AA2FF8"/>
  </w:style>
  <w:style w:type="paragraph" w:customStyle="1" w:styleId="E066B1DB7CAB4394BE6252AADB126DBC">
    <w:name w:val="E066B1DB7CAB4394BE6252AADB126DBC"/>
    <w:rsid w:val="00AA2FF8"/>
  </w:style>
  <w:style w:type="paragraph" w:customStyle="1" w:styleId="6F01F3F47E4246A8B73BE3159353DFEC">
    <w:name w:val="6F01F3F47E4246A8B73BE3159353DFEC"/>
    <w:rsid w:val="00AA2FF8"/>
  </w:style>
  <w:style w:type="paragraph" w:customStyle="1" w:styleId="F4A764CDA420420F8B41184744A1C4C2">
    <w:name w:val="F4A764CDA420420F8B41184744A1C4C2"/>
    <w:rsid w:val="00AA2FF8"/>
  </w:style>
  <w:style w:type="paragraph" w:customStyle="1" w:styleId="9BC33C2D3CE6475CB4A3557CFCD44D03">
    <w:name w:val="9BC33C2D3CE6475CB4A3557CFCD44D03"/>
    <w:rsid w:val="00AA2FF8"/>
  </w:style>
  <w:style w:type="paragraph" w:customStyle="1" w:styleId="43FCCFE1957D47E1870C596F4B332602">
    <w:name w:val="43FCCFE1957D47E1870C596F4B332602"/>
    <w:rsid w:val="00AA2FF8"/>
  </w:style>
  <w:style w:type="paragraph" w:customStyle="1" w:styleId="14A7E1E778994813AC331EBFF34420F0">
    <w:name w:val="14A7E1E778994813AC331EBFF34420F0"/>
    <w:rsid w:val="00AA2FF8"/>
  </w:style>
  <w:style w:type="paragraph" w:customStyle="1" w:styleId="4C486FBF6E1A4ACEB95C43FD26D11E23">
    <w:name w:val="4C486FBF6E1A4ACEB95C43FD26D11E23"/>
    <w:rsid w:val="00AA2FF8"/>
  </w:style>
  <w:style w:type="paragraph" w:customStyle="1" w:styleId="CC8F5A8363C041E681CFE918258717F2">
    <w:name w:val="CC8F5A8363C041E681CFE918258717F2"/>
    <w:rsid w:val="00AA2FF8"/>
  </w:style>
  <w:style w:type="paragraph" w:customStyle="1" w:styleId="5FEA1AD97A5448FAB6C5DEFD6584983B">
    <w:name w:val="5FEA1AD97A5448FAB6C5DEFD6584983B"/>
    <w:rsid w:val="00AA2FF8"/>
  </w:style>
  <w:style w:type="paragraph" w:customStyle="1" w:styleId="CDFD36EAE4BB475BB90ABD59943EFBCE">
    <w:name w:val="CDFD36EAE4BB475BB90ABD59943EFBCE"/>
    <w:rsid w:val="00AA2FF8"/>
  </w:style>
  <w:style w:type="paragraph" w:customStyle="1" w:styleId="B969C615CABA4790AE0FCEE393408B99">
    <w:name w:val="B969C615CABA4790AE0FCEE393408B99"/>
    <w:rsid w:val="00AA2FF8"/>
  </w:style>
  <w:style w:type="paragraph" w:customStyle="1" w:styleId="5F7F171344CD4FF68B7DC60436EBADDE">
    <w:name w:val="5F7F171344CD4FF68B7DC60436EBADDE"/>
    <w:rsid w:val="00AA2FF8"/>
  </w:style>
  <w:style w:type="paragraph" w:customStyle="1" w:styleId="A884662262D24D059D6444B44212C55F">
    <w:name w:val="A884662262D24D059D6444B44212C55F"/>
    <w:rsid w:val="00AA2FF8"/>
  </w:style>
  <w:style w:type="paragraph" w:customStyle="1" w:styleId="2035B6EC67024A3182188BDD72DB9E61">
    <w:name w:val="2035B6EC67024A3182188BDD72DB9E61"/>
    <w:rsid w:val="00AA2FF8"/>
  </w:style>
  <w:style w:type="paragraph" w:customStyle="1" w:styleId="174AFC53BB2146EA8DE721BF2F69D90E">
    <w:name w:val="174AFC53BB2146EA8DE721BF2F69D90E"/>
    <w:rsid w:val="00AA2FF8"/>
  </w:style>
  <w:style w:type="paragraph" w:customStyle="1" w:styleId="CEAEEEB3059B4C6782449EB4CC7BD045">
    <w:name w:val="CEAEEEB3059B4C6782449EB4CC7BD045"/>
    <w:rsid w:val="00AA2FF8"/>
  </w:style>
  <w:style w:type="paragraph" w:customStyle="1" w:styleId="EAEFEEE62DF3411B9775E0B502457E7C">
    <w:name w:val="EAEFEEE62DF3411B9775E0B502457E7C"/>
    <w:rsid w:val="00AA2FF8"/>
  </w:style>
  <w:style w:type="paragraph" w:customStyle="1" w:styleId="7F9F7E3BEEC3465B844BB5D7A490B706">
    <w:name w:val="7F9F7E3BEEC3465B844BB5D7A490B706"/>
    <w:rsid w:val="00AA2FF8"/>
  </w:style>
  <w:style w:type="paragraph" w:customStyle="1" w:styleId="6A4A99ACDA564B7F9F303E60F5B8F407">
    <w:name w:val="6A4A99ACDA564B7F9F303E60F5B8F407"/>
    <w:rsid w:val="00AA2FF8"/>
  </w:style>
  <w:style w:type="paragraph" w:customStyle="1" w:styleId="185C7D4BEF0147B69977E3284D236449">
    <w:name w:val="185C7D4BEF0147B69977E3284D236449"/>
    <w:rsid w:val="00AA2FF8"/>
  </w:style>
  <w:style w:type="paragraph" w:customStyle="1" w:styleId="48F51744A5E44777A086FAFAE4D3C8C9">
    <w:name w:val="48F51744A5E44777A086FAFAE4D3C8C9"/>
    <w:rsid w:val="00AA2FF8"/>
  </w:style>
  <w:style w:type="paragraph" w:customStyle="1" w:styleId="648389FE0C904B10829424BFD7CC3B30">
    <w:name w:val="648389FE0C904B10829424BFD7CC3B30"/>
    <w:rsid w:val="00AA2FF8"/>
  </w:style>
  <w:style w:type="paragraph" w:customStyle="1" w:styleId="7826B851BFDD4CECA5692462E6E11A7E">
    <w:name w:val="7826B851BFDD4CECA5692462E6E11A7E"/>
    <w:rsid w:val="00AA2FF8"/>
  </w:style>
  <w:style w:type="paragraph" w:customStyle="1" w:styleId="99BE29B1F7444BCF8B8DA676BA50144A">
    <w:name w:val="99BE29B1F7444BCF8B8DA676BA50144A"/>
    <w:rsid w:val="00AA2FF8"/>
  </w:style>
  <w:style w:type="paragraph" w:customStyle="1" w:styleId="6EE1A04181334745BDE56BCC57C30D0C">
    <w:name w:val="6EE1A04181334745BDE56BCC57C30D0C"/>
    <w:rsid w:val="00AA2FF8"/>
  </w:style>
  <w:style w:type="paragraph" w:customStyle="1" w:styleId="AEE8ED67794348AABC5561FC44CB4E2D">
    <w:name w:val="AEE8ED67794348AABC5561FC44CB4E2D"/>
    <w:rsid w:val="00AA2FF8"/>
  </w:style>
  <w:style w:type="paragraph" w:customStyle="1" w:styleId="21305C4C69B24810A94BDF1EA300B744">
    <w:name w:val="21305C4C69B24810A94BDF1EA300B744"/>
    <w:rsid w:val="00AA2FF8"/>
  </w:style>
  <w:style w:type="paragraph" w:customStyle="1" w:styleId="10A1E870AD054515BD168CA4221705B7">
    <w:name w:val="10A1E870AD054515BD168CA4221705B7"/>
    <w:rsid w:val="00AA2FF8"/>
  </w:style>
  <w:style w:type="paragraph" w:customStyle="1" w:styleId="542E52BC73814B618EA4C4C41AF05FC8">
    <w:name w:val="542E52BC73814B618EA4C4C41AF05FC8"/>
    <w:rsid w:val="00AA2FF8"/>
  </w:style>
  <w:style w:type="paragraph" w:customStyle="1" w:styleId="D56F0D0D8D0B4108B5DCE3F0F4716748">
    <w:name w:val="D56F0D0D8D0B4108B5DCE3F0F4716748"/>
    <w:rsid w:val="00AA2FF8"/>
  </w:style>
  <w:style w:type="paragraph" w:customStyle="1" w:styleId="94A5D0F42A834F7FBDF151CA0043C27B">
    <w:name w:val="94A5D0F42A834F7FBDF151CA0043C27B"/>
    <w:rsid w:val="00AA2FF8"/>
  </w:style>
  <w:style w:type="paragraph" w:customStyle="1" w:styleId="7A716EA55EDE43AA817949EB8F776D00">
    <w:name w:val="7A716EA55EDE43AA817949EB8F776D00"/>
    <w:rsid w:val="00AA2FF8"/>
  </w:style>
  <w:style w:type="paragraph" w:customStyle="1" w:styleId="156BA43FED6843BB9A8B2473E9643712">
    <w:name w:val="156BA43FED6843BB9A8B2473E9643712"/>
    <w:rsid w:val="00AA2FF8"/>
  </w:style>
  <w:style w:type="paragraph" w:customStyle="1" w:styleId="5498B4E320AB4000A26A27E800C6B639">
    <w:name w:val="5498B4E320AB4000A26A27E800C6B639"/>
    <w:rsid w:val="00AA2FF8"/>
  </w:style>
  <w:style w:type="paragraph" w:customStyle="1" w:styleId="F2AD308189D9411A8741B1676574C931">
    <w:name w:val="F2AD308189D9411A8741B1676574C931"/>
    <w:rsid w:val="00AA2FF8"/>
  </w:style>
  <w:style w:type="paragraph" w:customStyle="1" w:styleId="AB6A00021FCA4C9BA70F3A4B39BB4D99">
    <w:name w:val="AB6A00021FCA4C9BA70F3A4B39BB4D99"/>
    <w:rsid w:val="00AA2FF8"/>
  </w:style>
  <w:style w:type="paragraph" w:customStyle="1" w:styleId="6DD1B49146904D8081DBF41C1F3544D3">
    <w:name w:val="6DD1B49146904D8081DBF41C1F3544D3"/>
    <w:rsid w:val="00AA2FF8"/>
  </w:style>
  <w:style w:type="paragraph" w:customStyle="1" w:styleId="BA08FC390EBE4D56A98AF8EFCF6E87D7">
    <w:name w:val="BA08FC390EBE4D56A98AF8EFCF6E87D7"/>
    <w:rsid w:val="00AA2FF8"/>
  </w:style>
  <w:style w:type="paragraph" w:customStyle="1" w:styleId="569D82839AA84616B800434BCCD95596">
    <w:name w:val="569D82839AA84616B800434BCCD95596"/>
    <w:rsid w:val="00AA2FF8"/>
  </w:style>
  <w:style w:type="paragraph" w:customStyle="1" w:styleId="BC5C6FA963F7402680694195E20CD99A">
    <w:name w:val="BC5C6FA963F7402680694195E20CD99A"/>
    <w:rsid w:val="00AA2FF8"/>
  </w:style>
  <w:style w:type="paragraph" w:customStyle="1" w:styleId="431F5481C2A2430C8B590A741FB9A48A">
    <w:name w:val="431F5481C2A2430C8B590A741FB9A48A"/>
    <w:rsid w:val="00AA2FF8"/>
  </w:style>
  <w:style w:type="paragraph" w:customStyle="1" w:styleId="1231EA82B88C4B4D839691F2D9D485BB">
    <w:name w:val="1231EA82B88C4B4D839691F2D9D485BB"/>
    <w:rsid w:val="00AA2FF8"/>
  </w:style>
  <w:style w:type="paragraph" w:customStyle="1" w:styleId="6F1B6132C27B4B579C39BA3B98E9A62F">
    <w:name w:val="6F1B6132C27B4B579C39BA3B98E9A62F"/>
    <w:rsid w:val="00AA2FF8"/>
  </w:style>
  <w:style w:type="paragraph" w:customStyle="1" w:styleId="166A5115A6EA42CA99802C84CCE7DD1A">
    <w:name w:val="166A5115A6EA42CA99802C84CCE7DD1A"/>
    <w:rsid w:val="00AA2FF8"/>
  </w:style>
  <w:style w:type="paragraph" w:customStyle="1" w:styleId="F93A3D3145B046BB9D6810B206A6C01D">
    <w:name w:val="F93A3D3145B046BB9D6810B206A6C01D"/>
    <w:rsid w:val="00AA2FF8"/>
  </w:style>
  <w:style w:type="paragraph" w:customStyle="1" w:styleId="C8FD9E195DCD448CBD050C55EDDC2BD4">
    <w:name w:val="C8FD9E195DCD448CBD050C55EDDC2BD4"/>
    <w:rsid w:val="00AA2FF8"/>
  </w:style>
  <w:style w:type="paragraph" w:customStyle="1" w:styleId="8829E228D0414004A1AAA6E039ADCF61">
    <w:name w:val="8829E228D0414004A1AAA6E039ADCF61"/>
    <w:rsid w:val="00AA2FF8"/>
  </w:style>
  <w:style w:type="paragraph" w:customStyle="1" w:styleId="0CC2AA90434747808CBEC0B93E8EB112">
    <w:name w:val="0CC2AA90434747808CBEC0B93E8EB112"/>
    <w:rsid w:val="00AA2FF8"/>
  </w:style>
  <w:style w:type="paragraph" w:customStyle="1" w:styleId="5F7BD74A4D7A4B8585E5F290349C73E7">
    <w:name w:val="5F7BD74A4D7A4B8585E5F290349C73E7"/>
    <w:rsid w:val="00AA2FF8"/>
  </w:style>
  <w:style w:type="paragraph" w:customStyle="1" w:styleId="C277403CE94F4EBAB281F6BF6360D8B1">
    <w:name w:val="C277403CE94F4EBAB281F6BF6360D8B1"/>
    <w:rsid w:val="00AA2FF8"/>
  </w:style>
  <w:style w:type="paragraph" w:customStyle="1" w:styleId="3E9DE61A79984BFBB04430432EA98CB1">
    <w:name w:val="3E9DE61A79984BFBB04430432EA98CB1"/>
    <w:rsid w:val="00AA2FF8"/>
  </w:style>
  <w:style w:type="paragraph" w:customStyle="1" w:styleId="3CE9E128A01A42F1994A8C8D3A51D62B">
    <w:name w:val="3CE9E128A01A42F1994A8C8D3A51D62B"/>
    <w:rsid w:val="00AA2FF8"/>
  </w:style>
  <w:style w:type="paragraph" w:customStyle="1" w:styleId="DE1659AC08654F569CB86D2D0A0B5420">
    <w:name w:val="DE1659AC08654F569CB86D2D0A0B5420"/>
    <w:rsid w:val="00AA2FF8"/>
  </w:style>
  <w:style w:type="paragraph" w:customStyle="1" w:styleId="41E8EDDB23AD46859642D58516BC1D7D">
    <w:name w:val="41E8EDDB23AD46859642D58516BC1D7D"/>
    <w:rsid w:val="00AA2FF8"/>
  </w:style>
  <w:style w:type="paragraph" w:customStyle="1" w:styleId="E8D7821FB68D4AD4BDF6F7D9F8621263">
    <w:name w:val="E8D7821FB68D4AD4BDF6F7D9F8621263"/>
    <w:rsid w:val="00AA2FF8"/>
  </w:style>
  <w:style w:type="paragraph" w:customStyle="1" w:styleId="8842267743F244B8BD11409BE5C7FC36">
    <w:name w:val="8842267743F244B8BD11409BE5C7FC36"/>
    <w:rsid w:val="00AA2FF8"/>
  </w:style>
  <w:style w:type="paragraph" w:customStyle="1" w:styleId="560790950408487E8916C6E146050341">
    <w:name w:val="560790950408487E8916C6E146050341"/>
    <w:rsid w:val="00AA2FF8"/>
  </w:style>
  <w:style w:type="paragraph" w:customStyle="1" w:styleId="622C2550461745FA95D9FCD1C9779307">
    <w:name w:val="622C2550461745FA95D9FCD1C9779307"/>
    <w:rsid w:val="00AA2FF8"/>
  </w:style>
  <w:style w:type="paragraph" w:customStyle="1" w:styleId="FCB5ABDA3B1442098E5AA10067B73192">
    <w:name w:val="FCB5ABDA3B1442098E5AA10067B73192"/>
    <w:rsid w:val="00AA2FF8"/>
  </w:style>
  <w:style w:type="paragraph" w:customStyle="1" w:styleId="083224B758AF4D9298B454970D3A3007">
    <w:name w:val="083224B758AF4D9298B454970D3A3007"/>
    <w:rsid w:val="00AA2FF8"/>
  </w:style>
  <w:style w:type="paragraph" w:customStyle="1" w:styleId="A0582672808A4DC9B26A962C09770C58">
    <w:name w:val="A0582672808A4DC9B26A962C09770C58"/>
    <w:rsid w:val="00AA2FF8"/>
  </w:style>
  <w:style w:type="paragraph" w:customStyle="1" w:styleId="84AEA906216B4768866311125CF2099C">
    <w:name w:val="84AEA906216B4768866311125CF2099C"/>
    <w:rsid w:val="00AA2FF8"/>
  </w:style>
  <w:style w:type="paragraph" w:customStyle="1" w:styleId="8384650A033D4649AD4BE8CC6D3E9F90">
    <w:name w:val="8384650A033D4649AD4BE8CC6D3E9F90"/>
    <w:rsid w:val="00AA2FF8"/>
  </w:style>
  <w:style w:type="paragraph" w:customStyle="1" w:styleId="5706755BD75C43B093FCE8A70D344768">
    <w:name w:val="5706755BD75C43B093FCE8A70D344768"/>
    <w:rsid w:val="00AA2FF8"/>
  </w:style>
  <w:style w:type="paragraph" w:customStyle="1" w:styleId="4481358F51DF4BF1B79B82B98FEE0E6A">
    <w:name w:val="4481358F51DF4BF1B79B82B98FEE0E6A"/>
    <w:rsid w:val="00AA2FF8"/>
  </w:style>
  <w:style w:type="paragraph" w:customStyle="1" w:styleId="F9A13A850C0042399F35F30727AEBDE6">
    <w:name w:val="F9A13A850C0042399F35F30727AEBDE6"/>
    <w:rsid w:val="00AA2FF8"/>
  </w:style>
  <w:style w:type="paragraph" w:customStyle="1" w:styleId="13E1D156C46A4ED7962AB1B90E30C62B">
    <w:name w:val="13E1D156C46A4ED7962AB1B90E30C62B"/>
    <w:rsid w:val="00AA2FF8"/>
  </w:style>
  <w:style w:type="paragraph" w:customStyle="1" w:styleId="3BFC1D4CD1C74AAE967BC0E747DEAC38">
    <w:name w:val="3BFC1D4CD1C74AAE967BC0E747DEAC38"/>
    <w:rsid w:val="00AA2FF8"/>
  </w:style>
  <w:style w:type="paragraph" w:customStyle="1" w:styleId="48EF222133814F5785868DBB395CAA0E">
    <w:name w:val="48EF222133814F5785868DBB395CAA0E"/>
    <w:rsid w:val="00AA2FF8"/>
  </w:style>
  <w:style w:type="paragraph" w:customStyle="1" w:styleId="D3EC6590F3B24F10B8B2159E1EF72B6C">
    <w:name w:val="D3EC6590F3B24F10B8B2159E1EF72B6C"/>
    <w:rsid w:val="00AA2FF8"/>
  </w:style>
  <w:style w:type="paragraph" w:customStyle="1" w:styleId="745AA20CB7A14C16A9F0B1F96BD31523">
    <w:name w:val="745AA20CB7A14C16A9F0B1F96BD31523"/>
    <w:rsid w:val="00AA2FF8"/>
  </w:style>
  <w:style w:type="paragraph" w:customStyle="1" w:styleId="7832B17CCE3F42378BB58389B5935D45">
    <w:name w:val="7832B17CCE3F42378BB58389B5935D45"/>
    <w:rsid w:val="00AA2FF8"/>
  </w:style>
  <w:style w:type="paragraph" w:customStyle="1" w:styleId="6A29D2CF233C40F087DEB93BAB0AAB58">
    <w:name w:val="6A29D2CF233C40F087DEB93BAB0AAB58"/>
    <w:rsid w:val="00AA2FF8"/>
  </w:style>
  <w:style w:type="paragraph" w:customStyle="1" w:styleId="954BE6D4FE974E98A8D9490B8F3A26A0">
    <w:name w:val="954BE6D4FE974E98A8D9490B8F3A26A0"/>
    <w:rsid w:val="00AA2FF8"/>
  </w:style>
  <w:style w:type="paragraph" w:customStyle="1" w:styleId="E90B378A9B8041798C41B088A33288BB">
    <w:name w:val="E90B378A9B8041798C41B088A33288BB"/>
    <w:rsid w:val="00AA2FF8"/>
  </w:style>
  <w:style w:type="paragraph" w:customStyle="1" w:styleId="B02222E18383459EA419B6D85D8D80E8">
    <w:name w:val="B02222E18383459EA419B6D85D8D80E8"/>
    <w:rsid w:val="00AA2FF8"/>
  </w:style>
  <w:style w:type="paragraph" w:customStyle="1" w:styleId="8B5E3245286E44B9A7B100CFCA7E18E0">
    <w:name w:val="8B5E3245286E44B9A7B100CFCA7E18E0"/>
    <w:rsid w:val="00AA2FF8"/>
  </w:style>
  <w:style w:type="paragraph" w:customStyle="1" w:styleId="C16E0F45AAFE470F954BED92E79CB810">
    <w:name w:val="C16E0F45AAFE470F954BED92E79CB810"/>
    <w:rsid w:val="00AA2FF8"/>
  </w:style>
  <w:style w:type="paragraph" w:customStyle="1" w:styleId="A88454BBFFB54A7F85287A8B80D5B9BB">
    <w:name w:val="A88454BBFFB54A7F85287A8B80D5B9BB"/>
    <w:rsid w:val="00AA2FF8"/>
  </w:style>
  <w:style w:type="paragraph" w:customStyle="1" w:styleId="5C3A6B88B36643A78D7886F295F5EC46">
    <w:name w:val="5C3A6B88B36643A78D7886F295F5EC46"/>
    <w:rsid w:val="00AA2FF8"/>
  </w:style>
  <w:style w:type="paragraph" w:customStyle="1" w:styleId="4CFADD1E764E4F019CBE38590F4D2D8F">
    <w:name w:val="4CFADD1E764E4F019CBE38590F4D2D8F"/>
    <w:rsid w:val="00AA2FF8"/>
  </w:style>
  <w:style w:type="paragraph" w:customStyle="1" w:styleId="25EAF9231D6648F8875290B6678A4E47">
    <w:name w:val="25EAF9231D6648F8875290B6678A4E47"/>
    <w:rsid w:val="00AA2FF8"/>
  </w:style>
  <w:style w:type="paragraph" w:customStyle="1" w:styleId="E6FBAA5DA9584CCA9C3374DC6B54540F">
    <w:name w:val="E6FBAA5DA9584CCA9C3374DC6B54540F"/>
    <w:rsid w:val="00AA2FF8"/>
  </w:style>
  <w:style w:type="paragraph" w:customStyle="1" w:styleId="D1FA5839D96C4CB48E26EFFA58C20F84">
    <w:name w:val="D1FA5839D96C4CB48E26EFFA58C20F84"/>
    <w:rsid w:val="00AA2FF8"/>
  </w:style>
  <w:style w:type="paragraph" w:customStyle="1" w:styleId="CC07EFF9CE594FCBBC8E9E070CBD95C4">
    <w:name w:val="CC07EFF9CE594FCBBC8E9E070CBD95C4"/>
    <w:rsid w:val="00AA2FF8"/>
  </w:style>
  <w:style w:type="paragraph" w:customStyle="1" w:styleId="1CD625EA189E411B88B48196C17643F1">
    <w:name w:val="1CD625EA189E411B88B48196C17643F1"/>
    <w:rsid w:val="00AA2FF8"/>
  </w:style>
  <w:style w:type="paragraph" w:customStyle="1" w:styleId="773DC841830849488734ED4E95D0FB48">
    <w:name w:val="773DC841830849488734ED4E95D0FB48"/>
    <w:rsid w:val="00AA2FF8"/>
  </w:style>
  <w:style w:type="paragraph" w:customStyle="1" w:styleId="C4305511D0834AA28C7148AED2CAA8CC">
    <w:name w:val="C4305511D0834AA28C7148AED2CAA8CC"/>
    <w:rsid w:val="00AA2FF8"/>
  </w:style>
  <w:style w:type="paragraph" w:customStyle="1" w:styleId="3C78B72A67B7440F971421D3CD532FF3">
    <w:name w:val="3C78B72A67B7440F971421D3CD532FF3"/>
    <w:rsid w:val="00AA2FF8"/>
  </w:style>
  <w:style w:type="paragraph" w:customStyle="1" w:styleId="650C3B8AEF5C4BCEAD956AAF74DF4676">
    <w:name w:val="650C3B8AEF5C4BCEAD956AAF74DF4676"/>
    <w:rsid w:val="00AA2FF8"/>
  </w:style>
  <w:style w:type="paragraph" w:customStyle="1" w:styleId="451D0DB47592438ABCBA8E7646C7E6DB">
    <w:name w:val="451D0DB47592438ABCBA8E7646C7E6DB"/>
    <w:rsid w:val="00AA2FF8"/>
  </w:style>
  <w:style w:type="paragraph" w:customStyle="1" w:styleId="9A52C80292EF4EB1B2882541089C9A7E">
    <w:name w:val="9A52C80292EF4EB1B2882541089C9A7E"/>
    <w:rsid w:val="00AA2FF8"/>
  </w:style>
  <w:style w:type="paragraph" w:customStyle="1" w:styleId="2CE03AC3E53543829A2B53FA9F417151">
    <w:name w:val="2CE03AC3E53543829A2B53FA9F417151"/>
    <w:rsid w:val="00AA2FF8"/>
  </w:style>
  <w:style w:type="paragraph" w:customStyle="1" w:styleId="253749396BF442BB8A90AC50062B8085">
    <w:name w:val="253749396BF442BB8A90AC50062B8085"/>
    <w:rsid w:val="00AA2FF8"/>
  </w:style>
  <w:style w:type="paragraph" w:customStyle="1" w:styleId="3FBCEA2C84F4415CABE7C79E05E97780">
    <w:name w:val="3FBCEA2C84F4415CABE7C79E05E97780"/>
    <w:rsid w:val="00AA2FF8"/>
  </w:style>
  <w:style w:type="paragraph" w:customStyle="1" w:styleId="4304D39CDAD14981BFEF5A97580004C9">
    <w:name w:val="4304D39CDAD14981BFEF5A97580004C9"/>
    <w:rsid w:val="00AA2FF8"/>
  </w:style>
  <w:style w:type="paragraph" w:customStyle="1" w:styleId="9D4EE4C4095249FC90960901A40450FF">
    <w:name w:val="9D4EE4C4095249FC90960901A40450FF"/>
    <w:rsid w:val="00AA2FF8"/>
  </w:style>
  <w:style w:type="paragraph" w:customStyle="1" w:styleId="B42EC67BB03B4251AFA231067D78D617">
    <w:name w:val="B42EC67BB03B4251AFA231067D78D617"/>
    <w:rsid w:val="00AA2FF8"/>
  </w:style>
  <w:style w:type="paragraph" w:customStyle="1" w:styleId="563CDDAE6CC74275BEFEB9C7E5E8D47E">
    <w:name w:val="563CDDAE6CC74275BEFEB9C7E5E8D47E"/>
    <w:rsid w:val="00AA2FF8"/>
  </w:style>
  <w:style w:type="paragraph" w:customStyle="1" w:styleId="F56DD1B87B124DFD9F0C18C4670506A8">
    <w:name w:val="F56DD1B87B124DFD9F0C18C4670506A8"/>
    <w:rsid w:val="00AA2FF8"/>
  </w:style>
  <w:style w:type="paragraph" w:customStyle="1" w:styleId="8987F5CA461F4E629B71865FA7513D8E">
    <w:name w:val="8987F5CA461F4E629B71865FA7513D8E"/>
    <w:rsid w:val="00AA2FF8"/>
  </w:style>
  <w:style w:type="paragraph" w:customStyle="1" w:styleId="06D911B7EF2440CDB3F39241F5977E93">
    <w:name w:val="06D911B7EF2440CDB3F39241F5977E93"/>
    <w:rsid w:val="00AA2FF8"/>
  </w:style>
  <w:style w:type="paragraph" w:customStyle="1" w:styleId="94BBA592AE4340AAA322932F76FB4826">
    <w:name w:val="94BBA592AE4340AAA322932F76FB4826"/>
    <w:rsid w:val="00AA2FF8"/>
  </w:style>
  <w:style w:type="paragraph" w:customStyle="1" w:styleId="F8D8A52FE30E455382A1D4A122498F2E">
    <w:name w:val="F8D8A52FE30E455382A1D4A122498F2E"/>
    <w:rsid w:val="00AA2FF8"/>
  </w:style>
  <w:style w:type="paragraph" w:customStyle="1" w:styleId="2FA60002E37344EC94D966F5CA75EC8D">
    <w:name w:val="2FA60002E37344EC94D966F5CA75EC8D"/>
    <w:rsid w:val="00AA2FF8"/>
  </w:style>
  <w:style w:type="paragraph" w:customStyle="1" w:styleId="42235ABD972F4B77BE812EC4BE47BF20">
    <w:name w:val="42235ABD972F4B77BE812EC4BE47BF20"/>
    <w:rsid w:val="00AA2FF8"/>
  </w:style>
  <w:style w:type="paragraph" w:customStyle="1" w:styleId="32C0EB23DB3949BA9A9AAEA2F3348566">
    <w:name w:val="32C0EB23DB3949BA9A9AAEA2F3348566"/>
    <w:rsid w:val="00AA2FF8"/>
  </w:style>
  <w:style w:type="paragraph" w:customStyle="1" w:styleId="ACD8D7D1A06A40629C0702B86A7D2A33">
    <w:name w:val="ACD8D7D1A06A40629C0702B86A7D2A33"/>
    <w:rsid w:val="00AA2FF8"/>
  </w:style>
  <w:style w:type="paragraph" w:customStyle="1" w:styleId="BCDA3F6844744F8EAC72265592315D0C">
    <w:name w:val="BCDA3F6844744F8EAC72265592315D0C"/>
    <w:rsid w:val="00AA2FF8"/>
  </w:style>
  <w:style w:type="paragraph" w:customStyle="1" w:styleId="ADABE88BA77944D7AEA789B0C429946F">
    <w:name w:val="ADABE88BA77944D7AEA789B0C429946F"/>
    <w:rsid w:val="00AA2FF8"/>
  </w:style>
  <w:style w:type="paragraph" w:customStyle="1" w:styleId="1F3460ECA64E4A6C948BD88B17FF5C7F">
    <w:name w:val="1F3460ECA64E4A6C948BD88B17FF5C7F"/>
    <w:rsid w:val="00AA2FF8"/>
  </w:style>
  <w:style w:type="paragraph" w:customStyle="1" w:styleId="DE6C6619B6694FA3940B3768543B4223">
    <w:name w:val="DE6C6619B6694FA3940B3768543B4223"/>
    <w:rsid w:val="00AA2FF8"/>
  </w:style>
  <w:style w:type="paragraph" w:customStyle="1" w:styleId="4A47313756774BF4BC9E0E2902D7C19E">
    <w:name w:val="4A47313756774BF4BC9E0E2902D7C19E"/>
    <w:rsid w:val="00AA2FF8"/>
  </w:style>
  <w:style w:type="paragraph" w:customStyle="1" w:styleId="B148103220B248D09F4DF3DB4E81F8CA">
    <w:name w:val="B148103220B248D09F4DF3DB4E81F8CA"/>
    <w:rsid w:val="00AA2FF8"/>
  </w:style>
  <w:style w:type="paragraph" w:customStyle="1" w:styleId="4F88A1294B4E4B55ACF00A6DE506AF75">
    <w:name w:val="4F88A1294B4E4B55ACF00A6DE506AF75"/>
    <w:rsid w:val="00AA2FF8"/>
  </w:style>
  <w:style w:type="paragraph" w:customStyle="1" w:styleId="DA716E886C8D4DEABC0834290B2D224D">
    <w:name w:val="DA716E886C8D4DEABC0834290B2D224D"/>
    <w:rsid w:val="00AA2FF8"/>
  </w:style>
  <w:style w:type="paragraph" w:customStyle="1" w:styleId="FB7244EE243449F2A55840E84F7072F1">
    <w:name w:val="FB7244EE243449F2A55840E84F7072F1"/>
    <w:rsid w:val="00AA2FF8"/>
  </w:style>
  <w:style w:type="paragraph" w:customStyle="1" w:styleId="4EACCE48A4164D6CB8FF66A4CAE92D35">
    <w:name w:val="4EACCE48A4164D6CB8FF66A4CAE92D35"/>
    <w:rsid w:val="00AA2FF8"/>
  </w:style>
  <w:style w:type="paragraph" w:customStyle="1" w:styleId="9443FA8D62804D8C914B759291A20EFB">
    <w:name w:val="9443FA8D62804D8C914B759291A20EFB"/>
    <w:rsid w:val="00AA2FF8"/>
  </w:style>
  <w:style w:type="paragraph" w:customStyle="1" w:styleId="56C750B711DC463B9C79213F7520D12F">
    <w:name w:val="56C750B711DC463B9C79213F7520D12F"/>
    <w:rsid w:val="00AA2FF8"/>
  </w:style>
  <w:style w:type="paragraph" w:customStyle="1" w:styleId="B8CE4485930A440FBDCC856159A91666">
    <w:name w:val="B8CE4485930A440FBDCC856159A91666"/>
    <w:rsid w:val="00AA2FF8"/>
  </w:style>
  <w:style w:type="paragraph" w:customStyle="1" w:styleId="96DD66DC053549C482D8172383430B66">
    <w:name w:val="96DD66DC053549C482D8172383430B66"/>
    <w:rsid w:val="00AA2FF8"/>
  </w:style>
  <w:style w:type="paragraph" w:customStyle="1" w:styleId="75DB8A9A7ABE44B39025B64F7B4F4C2C">
    <w:name w:val="75DB8A9A7ABE44B39025B64F7B4F4C2C"/>
    <w:rsid w:val="00AA2FF8"/>
  </w:style>
  <w:style w:type="paragraph" w:customStyle="1" w:styleId="6044C90C34004D4C9C8F6D0AEDE576DC">
    <w:name w:val="6044C90C34004D4C9C8F6D0AEDE576DC"/>
    <w:rsid w:val="00AA2FF8"/>
  </w:style>
  <w:style w:type="paragraph" w:customStyle="1" w:styleId="BC2CC09FA4494666BE4AD0D43402FEF9">
    <w:name w:val="BC2CC09FA4494666BE4AD0D43402FEF9"/>
    <w:rsid w:val="00AA2FF8"/>
  </w:style>
  <w:style w:type="paragraph" w:customStyle="1" w:styleId="DCE78D18CE24450581AFA079ED823795">
    <w:name w:val="DCE78D18CE24450581AFA079ED823795"/>
    <w:rsid w:val="00AA2FF8"/>
  </w:style>
  <w:style w:type="paragraph" w:customStyle="1" w:styleId="98E07AC8D3AA4379B1107554C2DC66EF">
    <w:name w:val="98E07AC8D3AA4379B1107554C2DC66EF"/>
    <w:rsid w:val="00AA2FF8"/>
  </w:style>
  <w:style w:type="paragraph" w:customStyle="1" w:styleId="D4E9B246E86D4DC489387B20BFA3A3D4">
    <w:name w:val="D4E9B246E86D4DC489387B20BFA3A3D4"/>
    <w:rsid w:val="00AA2FF8"/>
  </w:style>
  <w:style w:type="paragraph" w:customStyle="1" w:styleId="40F91755AC114B47B81E159BDAA5F230">
    <w:name w:val="40F91755AC114B47B81E159BDAA5F230"/>
    <w:rsid w:val="00AA2FF8"/>
  </w:style>
  <w:style w:type="paragraph" w:customStyle="1" w:styleId="5EF588DAB8BD4A15A2ABB077AFBE3035">
    <w:name w:val="5EF588DAB8BD4A15A2ABB077AFBE3035"/>
    <w:rsid w:val="00AA2FF8"/>
  </w:style>
  <w:style w:type="paragraph" w:customStyle="1" w:styleId="1BD05E34B6A648FA88BFF20F094C710D">
    <w:name w:val="1BD05E34B6A648FA88BFF20F094C710D"/>
    <w:rsid w:val="00AA2FF8"/>
  </w:style>
  <w:style w:type="paragraph" w:customStyle="1" w:styleId="ED920EC4745D498CA0FE93DB81117C65">
    <w:name w:val="ED920EC4745D498CA0FE93DB81117C65"/>
    <w:rsid w:val="00AA2FF8"/>
  </w:style>
  <w:style w:type="paragraph" w:customStyle="1" w:styleId="12FCE7A28C094D209B157A7ACA169BC1">
    <w:name w:val="12FCE7A28C094D209B157A7ACA169BC1"/>
    <w:rsid w:val="00AA2FF8"/>
  </w:style>
  <w:style w:type="paragraph" w:customStyle="1" w:styleId="F1B5EF3D4CEB49FB8EC5DCB53511CF35">
    <w:name w:val="F1B5EF3D4CEB49FB8EC5DCB53511CF35"/>
    <w:rsid w:val="00AA2FF8"/>
  </w:style>
  <w:style w:type="paragraph" w:customStyle="1" w:styleId="226C885653E747589603B93750FDCD8D">
    <w:name w:val="226C885653E747589603B93750FDCD8D"/>
    <w:rsid w:val="00AA2FF8"/>
  </w:style>
  <w:style w:type="paragraph" w:customStyle="1" w:styleId="5D097082C5A34D918F9D39242CC22393">
    <w:name w:val="5D097082C5A34D918F9D39242CC22393"/>
    <w:rsid w:val="00AA2FF8"/>
  </w:style>
  <w:style w:type="paragraph" w:customStyle="1" w:styleId="9CD28D761CBA41B2B916B883191D343F">
    <w:name w:val="9CD28D761CBA41B2B916B883191D343F"/>
    <w:rsid w:val="00AA2FF8"/>
  </w:style>
  <w:style w:type="paragraph" w:customStyle="1" w:styleId="19184052593F428D9910BCE5718CB8EF">
    <w:name w:val="19184052593F428D9910BCE5718CB8EF"/>
    <w:rsid w:val="00AA2FF8"/>
  </w:style>
  <w:style w:type="paragraph" w:customStyle="1" w:styleId="D26D4134CEF1484AB0A8BD76FF6C1F16">
    <w:name w:val="D26D4134CEF1484AB0A8BD76FF6C1F16"/>
    <w:rsid w:val="00AA2FF8"/>
  </w:style>
  <w:style w:type="paragraph" w:customStyle="1" w:styleId="FC7A5A450DCE4ECCBBADDB70A33D731A">
    <w:name w:val="FC7A5A450DCE4ECCBBADDB70A33D731A"/>
    <w:rsid w:val="00AA2FF8"/>
  </w:style>
  <w:style w:type="paragraph" w:customStyle="1" w:styleId="B02C59BF23B2488EB1544D2C834DAA34">
    <w:name w:val="B02C59BF23B2488EB1544D2C834DAA34"/>
    <w:rsid w:val="00AA2FF8"/>
  </w:style>
  <w:style w:type="paragraph" w:customStyle="1" w:styleId="BE5EBC867FA44367A8C266A9824406C0">
    <w:name w:val="BE5EBC867FA44367A8C266A9824406C0"/>
    <w:rsid w:val="00AA2FF8"/>
  </w:style>
  <w:style w:type="paragraph" w:customStyle="1" w:styleId="73F4416B8CC343EEB12381C7D5CBDA89">
    <w:name w:val="73F4416B8CC343EEB12381C7D5CBDA89"/>
    <w:rsid w:val="00AA2FF8"/>
  </w:style>
  <w:style w:type="paragraph" w:customStyle="1" w:styleId="BE4718273FF24FA5A3083938E0EB6CCD">
    <w:name w:val="BE4718273FF24FA5A3083938E0EB6CCD"/>
    <w:rsid w:val="00AA2FF8"/>
  </w:style>
  <w:style w:type="paragraph" w:customStyle="1" w:styleId="FABD42D6E01B46219C76792E6BC09B7D">
    <w:name w:val="FABD42D6E01B46219C76792E6BC09B7D"/>
    <w:rsid w:val="00AA2FF8"/>
  </w:style>
  <w:style w:type="paragraph" w:customStyle="1" w:styleId="412F9F4A712A4A4A859B0C4406FF63B5">
    <w:name w:val="412F9F4A712A4A4A859B0C4406FF63B5"/>
    <w:rsid w:val="00AA2FF8"/>
  </w:style>
  <w:style w:type="paragraph" w:customStyle="1" w:styleId="28B9B8B595EC4B65AE9A984E2080BFF8">
    <w:name w:val="28B9B8B595EC4B65AE9A984E2080BFF8"/>
    <w:rsid w:val="00AA2FF8"/>
  </w:style>
  <w:style w:type="paragraph" w:customStyle="1" w:styleId="EF694648513F44588C560C98B65C713A">
    <w:name w:val="EF694648513F44588C560C98B65C713A"/>
    <w:rsid w:val="00AA2FF8"/>
  </w:style>
  <w:style w:type="paragraph" w:customStyle="1" w:styleId="1092C7C1BF1543EF9D9E518C6D1E1051">
    <w:name w:val="1092C7C1BF1543EF9D9E518C6D1E1051"/>
    <w:rsid w:val="00AA2FF8"/>
  </w:style>
  <w:style w:type="paragraph" w:customStyle="1" w:styleId="FA27B7A967644A7EBCAF7A7E9BCE0594">
    <w:name w:val="FA27B7A967644A7EBCAF7A7E9BCE0594"/>
    <w:rsid w:val="00AA2FF8"/>
  </w:style>
  <w:style w:type="paragraph" w:customStyle="1" w:styleId="8720CEF3FDF149C39F46BED39F7E9EE6">
    <w:name w:val="8720CEF3FDF149C39F46BED39F7E9EE6"/>
    <w:rsid w:val="00AA2FF8"/>
  </w:style>
  <w:style w:type="paragraph" w:customStyle="1" w:styleId="68FFE73CA30D4F2FAC53A273EA4AECC9">
    <w:name w:val="68FFE73CA30D4F2FAC53A273EA4AECC9"/>
    <w:rsid w:val="00AA2FF8"/>
  </w:style>
  <w:style w:type="paragraph" w:customStyle="1" w:styleId="F9404BF737AE41749B11924F4BF3A749">
    <w:name w:val="F9404BF737AE41749B11924F4BF3A749"/>
    <w:rsid w:val="00AA2FF8"/>
  </w:style>
  <w:style w:type="paragraph" w:customStyle="1" w:styleId="170D4788D2324053A3E7785CB7977E6B">
    <w:name w:val="170D4788D2324053A3E7785CB7977E6B"/>
    <w:rsid w:val="00AA2FF8"/>
  </w:style>
  <w:style w:type="paragraph" w:customStyle="1" w:styleId="C8653135621C46C4AB6EEF3F343EEA3E">
    <w:name w:val="C8653135621C46C4AB6EEF3F343EEA3E"/>
    <w:rsid w:val="00AA2FF8"/>
  </w:style>
  <w:style w:type="paragraph" w:customStyle="1" w:styleId="83DC25806A224FDC91712BAC74795112">
    <w:name w:val="83DC25806A224FDC91712BAC74795112"/>
    <w:rsid w:val="00AA2FF8"/>
  </w:style>
  <w:style w:type="paragraph" w:customStyle="1" w:styleId="F0736BBCA90947918029D015A797A859">
    <w:name w:val="F0736BBCA90947918029D015A797A859"/>
    <w:rsid w:val="00AA2FF8"/>
  </w:style>
  <w:style w:type="paragraph" w:customStyle="1" w:styleId="D2DB11B4544B416582A56E3974782C68">
    <w:name w:val="D2DB11B4544B416582A56E3974782C68"/>
    <w:rsid w:val="00AA2FF8"/>
  </w:style>
  <w:style w:type="paragraph" w:customStyle="1" w:styleId="20C343F3AD2D4F408AF59959BD3F45B7">
    <w:name w:val="20C343F3AD2D4F408AF59959BD3F45B7"/>
    <w:rsid w:val="00AA2FF8"/>
  </w:style>
  <w:style w:type="paragraph" w:customStyle="1" w:styleId="37BEF346EE1F4B38A49BF8007E4A2944">
    <w:name w:val="37BEF346EE1F4B38A49BF8007E4A2944"/>
    <w:rsid w:val="00AA2FF8"/>
  </w:style>
  <w:style w:type="paragraph" w:customStyle="1" w:styleId="BB5E9D7CCD874F4CA506DD2EFFF53872">
    <w:name w:val="BB5E9D7CCD874F4CA506DD2EFFF53872"/>
    <w:rsid w:val="00AA2FF8"/>
  </w:style>
  <w:style w:type="paragraph" w:customStyle="1" w:styleId="D91C4737102E46CDBEBBDA2D6B6F58CC">
    <w:name w:val="D91C4737102E46CDBEBBDA2D6B6F58CC"/>
    <w:rsid w:val="00AA2FF8"/>
  </w:style>
  <w:style w:type="paragraph" w:customStyle="1" w:styleId="E74BF0AFF72D4516B1DEF3AA447B47B9">
    <w:name w:val="E74BF0AFF72D4516B1DEF3AA447B47B9"/>
    <w:rsid w:val="00AA2FF8"/>
  </w:style>
  <w:style w:type="paragraph" w:customStyle="1" w:styleId="76CA6C8CB12040DC8645AAF97CFEC85A">
    <w:name w:val="76CA6C8CB12040DC8645AAF97CFEC85A"/>
    <w:rsid w:val="00AA2FF8"/>
  </w:style>
  <w:style w:type="paragraph" w:customStyle="1" w:styleId="142895FA79484AA2988AC397D219AC0F">
    <w:name w:val="142895FA79484AA2988AC397D219AC0F"/>
    <w:rsid w:val="00AA2FF8"/>
  </w:style>
  <w:style w:type="paragraph" w:customStyle="1" w:styleId="47B6559DE2B1487BABC8AC68C836ABEC">
    <w:name w:val="47B6559DE2B1487BABC8AC68C836ABEC"/>
    <w:rsid w:val="00AA2FF8"/>
  </w:style>
  <w:style w:type="paragraph" w:customStyle="1" w:styleId="1943271587E345BC93BD00336B98E425">
    <w:name w:val="1943271587E345BC93BD00336B98E425"/>
    <w:rsid w:val="00AA2FF8"/>
  </w:style>
  <w:style w:type="paragraph" w:customStyle="1" w:styleId="7B3EE36EDB7545C2A2E15B958886FC3C">
    <w:name w:val="7B3EE36EDB7545C2A2E15B958886FC3C"/>
    <w:rsid w:val="00AA2FF8"/>
  </w:style>
  <w:style w:type="paragraph" w:customStyle="1" w:styleId="D8B1189BBC7A425B91CFCF27A9F26988">
    <w:name w:val="D8B1189BBC7A425B91CFCF27A9F26988"/>
    <w:rsid w:val="00AA2FF8"/>
  </w:style>
  <w:style w:type="paragraph" w:customStyle="1" w:styleId="7EB8A7ACD10D467FBEC5F1231C922F0B">
    <w:name w:val="7EB8A7ACD10D467FBEC5F1231C922F0B"/>
    <w:rsid w:val="00AA2FF8"/>
  </w:style>
  <w:style w:type="paragraph" w:customStyle="1" w:styleId="F20BBD54F5CF4D299DF2CAD3831860F3">
    <w:name w:val="F20BBD54F5CF4D299DF2CAD3831860F3"/>
    <w:rsid w:val="00AA2FF8"/>
  </w:style>
  <w:style w:type="paragraph" w:customStyle="1" w:styleId="4F9E11BB65304CC7ACA357C812C3C088">
    <w:name w:val="4F9E11BB65304CC7ACA357C812C3C088"/>
    <w:rsid w:val="00AA2FF8"/>
  </w:style>
  <w:style w:type="paragraph" w:customStyle="1" w:styleId="88B51A8F38C44A8CBC213ABEEEE39897">
    <w:name w:val="88B51A8F38C44A8CBC213ABEEEE39897"/>
    <w:rsid w:val="00AA2FF8"/>
  </w:style>
  <w:style w:type="paragraph" w:customStyle="1" w:styleId="01E13BB4F43D496EBE06147783515865">
    <w:name w:val="01E13BB4F43D496EBE06147783515865"/>
    <w:rsid w:val="00AA2FF8"/>
  </w:style>
  <w:style w:type="paragraph" w:customStyle="1" w:styleId="8939E40D4E564790AB1DCA6777B7F4AE">
    <w:name w:val="8939E40D4E564790AB1DCA6777B7F4AE"/>
    <w:rsid w:val="00AA2FF8"/>
  </w:style>
  <w:style w:type="paragraph" w:customStyle="1" w:styleId="90119AED1F4B49539DDBCC687515C78C">
    <w:name w:val="90119AED1F4B49539DDBCC687515C78C"/>
    <w:rsid w:val="00AA2FF8"/>
  </w:style>
  <w:style w:type="paragraph" w:customStyle="1" w:styleId="07F06F932F2A4183A463E201D15BD050">
    <w:name w:val="07F06F932F2A4183A463E201D15BD050"/>
    <w:rsid w:val="00AA2FF8"/>
  </w:style>
  <w:style w:type="paragraph" w:customStyle="1" w:styleId="AF226535A870470181F2CCC20414C6CE">
    <w:name w:val="AF226535A870470181F2CCC20414C6CE"/>
    <w:rsid w:val="00AA2FF8"/>
  </w:style>
  <w:style w:type="paragraph" w:customStyle="1" w:styleId="30F6BF0D708541F593C155F68A041F24">
    <w:name w:val="30F6BF0D708541F593C155F68A041F24"/>
    <w:rsid w:val="00AA2FF8"/>
  </w:style>
  <w:style w:type="paragraph" w:customStyle="1" w:styleId="FA3B3E7C8EB442A8AB3619F069EA752D">
    <w:name w:val="FA3B3E7C8EB442A8AB3619F069EA752D"/>
    <w:rsid w:val="00AA2FF8"/>
  </w:style>
  <w:style w:type="paragraph" w:customStyle="1" w:styleId="FEA6B12328374B929A36057850A171BC">
    <w:name w:val="FEA6B12328374B929A36057850A171BC"/>
    <w:rsid w:val="00AA2FF8"/>
  </w:style>
  <w:style w:type="paragraph" w:customStyle="1" w:styleId="1AB3F68BBCB44E5CAA6B9A2199D4B3A8">
    <w:name w:val="1AB3F68BBCB44E5CAA6B9A2199D4B3A8"/>
    <w:rsid w:val="00AA2FF8"/>
  </w:style>
  <w:style w:type="paragraph" w:customStyle="1" w:styleId="7FB6CFD2B841406EA5FE68F0434E6E85">
    <w:name w:val="7FB6CFD2B841406EA5FE68F0434E6E85"/>
    <w:rsid w:val="00AA2FF8"/>
  </w:style>
  <w:style w:type="paragraph" w:customStyle="1" w:styleId="268546E9F1BB4633AA6B228DC6B550CA">
    <w:name w:val="268546E9F1BB4633AA6B228DC6B550CA"/>
    <w:rsid w:val="00AA2FF8"/>
  </w:style>
  <w:style w:type="paragraph" w:customStyle="1" w:styleId="E1C2221F3BCB43E6AF273999BB82E57A">
    <w:name w:val="E1C2221F3BCB43E6AF273999BB82E57A"/>
    <w:rsid w:val="00AA2FF8"/>
  </w:style>
  <w:style w:type="paragraph" w:customStyle="1" w:styleId="8FD216F32FEA4EB186561D5E2690111E">
    <w:name w:val="8FD216F32FEA4EB186561D5E2690111E"/>
    <w:rsid w:val="00AA2FF8"/>
  </w:style>
  <w:style w:type="paragraph" w:customStyle="1" w:styleId="79EAFE04FAB64C9CA9BF962B0C16017D">
    <w:name w:val="79EAFE04FAB64C9CA9BF962B0C16017D"/>
    <w:rsid w:val="00AA2FF8"/>
  </w:style>
  <w:style w:type="paragraph" w:customStyle="1" w:styleId="4ED658E7B9B441D4AF11DFDFCDDB6241">
    <w:name w:val="4ED658E7B9B441D4AF11DFDFCDDB6241"/>
    <w:rsid w:val="00AA2FF8"/>
  </w:style>
  <w:style w:type="paragraph" w:customStyle="1" w:styleId="BF388744130E4A50BE11FADF47438FC4">
    <w:name w:val="BF388744130E4A50BE11FADF47438FC4"/>
    <w:rsid w:val="00AA2FF8"/>
  </w:style>
  <w:style w:type="paragraph" w:customStyle="1" w:styleId="842D4587C7E14D9F9FA7BF5E946CDE75">
    <w:name w:val="842D4587C7E14D9F9FA7BF5E946CDE75"/>
    <w:rsid w:val="00AA2FF8"/>
  </w:style>
  <w:style w:type="paragraph" w:customStyle="1" w:styleId="26FBF5B2425F427BA204D9B24477068F">
    <w:name w:val="26FBF5B2425F427BA204D9B24477068F"/>
    <w:rsid w:val="00AA2FF8"/>
  </w:style>
  <w:style w:type="paragraph" w:customStyle="1" w:styleId="DBD12CD922DF46BE84A6102C0CB2345E">
    <w:name w:val="DBD12CD922DF46BE84A6102C0CB2345E"/>
    <w:rsid w:val="00AA2FF8"/>
  </w:style>
  <w:style w:type="paragraph" w:customStyle="1" w:styleId="928CCFB188224622BDB698DBEA913509">
    <w:name w:val="928CCFB188224622BDB698DBEA913509"/>
    <w:rsid w:val="00AA2FF8"/>
  </w:style>
  <w:style w:type="paragraph" w:customStyle="1" w:styleId="C1FB3635401F42A3BC489BA9E0B8A6B3">
    <w:name w:val="C1FB3635401F42A3BC489BA9E0B8A6B3"/>
    <w:rsid w:val="00AA2FF8"/>
  </w:style>
  <w:style w:type="paragraph" w:customStyle="1" w:styleId="806B63AEB57242ADACEC420C0DB2CEBB">
    <w:name w:val="806B63AEB57242ADACEC420C0DB2CEBB"/>
    <w:rsid w:val="00AA2FF8"/>
  </w:style>
  <w:style w:type="paragraph" w:customStyle="1" w:styleId="FF790B4CF6F44E7A9F00C6B5A05EC862">
    <w:name w:val="FF790B4CF6F44E7A9F00C6B5A05EC862"/>
    <w:rsid w:val="00AA2FF8"/>
  </w:style>
  <w:style w:type="paragraph" w:customStyle="1" w:styleId="5410680C4C2A4DF287268A596BF26D32">
    <w:name w:val="5410680C4C2A4DF287268A596BF26D32"/>
    <w:rsid w:val="00AA2FF8"/>
  </w:style>
  <w:style w:type="paragraph" w:customStyle="1" w:styleId="20F5D37334114AF999CCAB380A844EA9">
    <w:name w:val="20F5D37334114AF999CCAB380A844EA9"/>
    <w:rsid w:val="00AA2FF8"/>
  </w:style>
  <w:style w:type="paragraph" w:customStyle="1" w:styleId="DC3C206F78594480BB75CF467D9033EA">
    <w:name w:val="DC3C206F78594480BB75CF467D9033EA"/>
    <w:rsid w:val="00AA2FF8"/>
  </w:style>
  <w:style w:type="paragraph" w:customStyle="1" w:styleId="2A4840D89C6D411CBB1F4C731412A354">
    <w:name w:val="2A4840D89C6D411CBB1F4C731412A354"/>
    <w:rsid w:val="00AA2FF8"/>
  </w:style>
  <w:style w:type="paragraph" w:customStyle="1" w:styleId="1B38C5AAB4A84F1B8704A8A889DD9763">
    <w:name w:val="1B38C5AAB4A84F1B8704A8A889DD9763"/>
    <w:rsid w:val="00AA2FF8"/>
  </w:style>
  <w:style w:type="paragraph" w:customStyle="1" w:styleId="F0AC6AEB40704ECF83AB434EFCF63248">
    <w:name w:val="F0AC6AEB40704ECF83AB434EFCF63248"/>
    <w:rsid w:val="00AA2FF8"/>
  </w:style>
  <w:style w:type="paragraph" w:customStyle="1" w:styleId="53333AA68DC8403781753A7B23613732">
    <w:name w:val="53333AA68DC8403781753A7B23613732"/>
    <w:rsid w:val="00AA2FF8"/>
  </w:style>
  <w:style w:type="paragraph" w:customStyle="1" w:styleId="4D9EE6374E3F41BA81CFAA7F6CAFFF77">
    <w:name w:val="4D9EE6374E3F41BA81CFAA7F6CAFFF77"/>
    <w:rsid w:val="00AA2FF8"/>
  </w:style>
  <w:style w:type="paragraph" w:customStyle="1" w:styleId="3885A8D540E44536A9AFDA2712532BF0">
    <w:name w:val="3885A8D540E44536A9AFDA2712532BF0"/>
    <w:rsid w:val="00AA2FF8"/>
  </w:style>
  <w:style w:type="paragraph" w:customStyle="1" w:styleId="C5F94FC53F334200861D69B9800AD7F8">
    <w:name w:val="C5F94FC53F334200861D69B9800AD7F8"/>
    <w:rsid w:val="00AA2FF8"/>
  </w:style>
  <w:style w:type="paragraph" w:customStyle="1" w:styleId="B475A980307A478BAC00CB0AECDCDCE8">
    <w:name w:val="B475A980307A478BAC00CB0AECDCDCE8"/>
    <w:rsid w:val="00AA2FF8"/>
  </w:style>
  <w:style w:type="paragraph" w:customStyle="1" w:styleId="8E58F7DC3CA9470A9F52FB1A222AA560">
    <w:name w:val="8E58F7DC3CA9470A9F52FB1A222AA560"/>
    <w:rsid w:val="00AA2FF8"/>
  </w:style>
  <w:style w:type="paragraph" w:customStyle="1" w:styleId="3177E57B51F047328569EEF2AF2F27EA">
    <w:name w:val="3177E57B51F047328569EEF2AF2F27EA"/>
    <w:rsid w:val="00AA2FF8"/>
  </w:style>
  <w:style w:type="paragraph" w:customStyle="1" w:styleId="969C1B8C724D43C2B784F18DF34AF009">
    <w:name w:val="969C1B8C724D43C2B784F18DF34AF009"/>
    <w:rsid w:val="00AA2FF8"/>
  </w:style>
  <w:style w:type="paragraph" w:customStyle="1" w:styleId="0664750AC6D54DB4A5E5AC052B1B479F">
    <w:name w:val="0664750AC6D54DB4A5E5AC052B1B479F"/>
    <w:rsid w:val="00AA2FF8"/>
  </w:style>
  <w:style w:type="paragraph" w:customStyle="1" w:styleId="2480FF57C0A843618FD20DDA7B152C55">
    <w:name w:val="2480FF57C0A843618FD20DDA7B152C55"/>
    <w:rsid w:val="00AA2FF8"/>
  </w:style>
  <w:style w:type="paragraph" w:customStyle="1" w:styleId="FB7DEF6E214E45A48CC95986A93E75C6">
    <w:name w:val="FB7DEF6E214E45A48CC95986A93E75C6"/>
    <w:rsid w:val="00AA2FF8"/>
  </w:style>
  <w:style w:type="paragraph" w:customStyle="1" w:styleId="35F5E850BAA647C8AEF050ED66359142">
    <w:name w:val="35F5E850BAA647C8AEF050ED66359142"/>
    <w:rsid w:val="00AA2FF8"/>
  </w:style>
  <w:style w:type="paragraph" w:customStyle="1" w:styleId="F87C8964265C466287AED83FE1603579">
    <w:name w:val="F87C8964265C466287AED83FE1603579"/>
    <w:rsid w:val="00AA2FF8"/>
  </w:style>
  <w:style w:type="paragraph" w:customStyle="1" w:styleId="7F5F1F3BD4214E6FB36D2DD2B201E795">
    <w:name w:val="7F5F1F3BD4214E6FB36D2DD2B201E795"/>
    <w:rsid w:val="00AA2FF8"/>
  </w:style>
  <w:style w:type="paragraph" w:customStyle="1" w:styleId="11E5E28B5B3C4FD09459F68F6E17CE58">
    <w:name w:val="11E5E28B5B3C4FD09459F68F6E17CE58"/>
    <w:rsid w:val="00AA2FF8"/>
  </w:style>
  <w:style w:type="paragraph" w:customStyle="1" w:styleId="AF93A14F70494919AF4FB4E594A540EB">
    <w:name w:val="AF93A14F70494919AF4FB4E594A540EB"/>
    <w:rsid w:val="00AA2FF8"/>
  </w:style>
  <w:style w:type="paragraph" w:customStyle="1" w:styleId="DEE80515247248E183E6934FE770D71A">
    <w:name w:val="DEE80515247248E183E6934FE770D71A"/>
    <w:rsid w:val="00AA2FF8"/>
  </w:style>
  <w:style w:type="paragraph" w:customStyle="1" w:styleId="37CB125FCF514BB8B9244A6EE45EF352">
    <w:name w:val="37CB125FCF514BB8B9244A6EE45EF352"/>
    <w:rsid w:val="00AA2FF8"/>
  </w:style>
  <w:style w:type="paragraph" w:customStyle="1" w:styleId="4325FBF9185848D6B26D450AA8740072">
    <w:name w:val="4325FBF9185848D6B26D450AA8740072"/>
    <w:rsid w:val="00AA2FF8"/>
  </w:style>
  <w:style w:type="paragraph" w:customStyle="1" w:styleId="C4B584AF48034A54B17F44494A3970E0">
    <w:name w:val="C4B584AF48034A54B17F44494A3970E0"/>
    <w:rsid w:val="00AA2FF8"/>
  </w:style>
  <w:style w:type="paragraph" w:customStyle="1" w:styleId="ECE297EA688D4AA28D47E829510E85BD">
    <w:name w:val="ECE297EA688D4AA28D47E829510E85BD"/>
    <w:rsid w:val="00AA2FF8"/>
  </w:style>
  <w:style w:type="paragraph" w:customStyle="1" w:styleId="D7FA5FFC9F21435A9051A81B8BA6FAF6">
    <w:name w:val="D7FA5FFC9F21435A9051A81B8BA6FAF6"/>
    <w:rsid w:val="00AA2FF8"/>
  </w:style>
  <w:style w:type="paragraph" w:customStyle="1" w:styleId="0583D1B2F6AF4C558745F0F2982B7A15">
    <w:name w:val="0583D1B2F6AF4C558745F0F2982B7A15"/>
    <w:rsid w:val="00AA2FF8"/>
  </w:style>
  <w:style w:type="paragraph" w:customStyle="1" w:styleId="D1E84EB1AF0840A681F7F3ECA90622C8">
    <w:name w:val="D1E84EB1AF0840A681F7F3ECA90622C8"/>
    <w:rsid w:val="00AA2FF8"/>
  </w:style>
  <w:style w:type="paragraph" w:customStyle="1" w:styleId="65A382B3B19F42A7B0C2E46B326321D0">
    <w:name w:val="65A382B3B19F42A7B0C2E46B326321D0"/>
    <w:rsid w:val="00AA2FF8"/>
  </w:style>
  <w:style w:type="paragraph" w:customStyle="1" w:styleId="9F969FD911684772AE9B6B8E7973C38E">
    <w:name w:val="9F969FD911684772AE9B6B8E7973C38E"/>
    <w:rsid w:val="00AA2FF8"/>
  </w:style>
  <w:style w:type="paragraph" w:customStyle="1" w:styleId="C3D8CF73F6314E4199CFF812F9DD842A">
    <w:name w:val="C3D8CF73F6314E4199CFF812F9DD842A"/>
    <w:rsid w:val="00AA2FF8"/>
  </w:style>
  <w:style w:type="paragraph" w:customStyle="1" w:styleId="E01D0A0DCBF94DE7AB97885022A92E49">
    <w:name w:val="E01D0A0DCBF94DE7AB97885022A92E49"/>
    <w:rsid w:val="00AA2FF8"/>
  </w:style>
  <w:style w:type="paragraph" w:customStyle="1" w:styleId="23C09E8BA3824A888A92950E5EE9215D">
    <w:name w:val="23C09E8BA3824A888A92950E5EE9215D"/>
    <w:rsid w:val="00AA2FF8"/>
  </w:style>
  <w:style w:type="paragraph" w:customStyle="1" w:styleId="C14D27F2D8914B4D9CF87A6BF7E332BD">
    <w:name w:val="C14D27F2D8914B4D9CF87A6BF7E332BD"/>
    <w:rsid w:val="00AA2FF8"/>
  </w:style>
  <w:style w:type="paragraph" w:customStyle="1" w:styleId="A5E141E027C64CE3A1310C8AD9CAD63C">
    <w:name w:val="A5E141E027C64CE3A1310C8AD9CAD63C"/>
    <w:rsid w:val="00AA2FF8"/>
  </w:style>
  <w:style w:type="paragraph" w:customStyle="1" w:styleId="290E587AA1334309A7D408AB4BC63B70">
    <w:name w:val="290E587AA1334309A7D408AB4BC63B70"/>
    <w:rsid w:val="00AA2FF8"/>
  </w:style>
  <w:style w:type="paragraph" w:customStyle="1" w:styleId="616B2F6FD6144E0285F053CD1EA8DA2F">
    <w:name w:val="616B2F6FD6144E0285F053CD1EA8DA2F"/>
    <w:rsid w:val="00AA2FF8"/>
  </w:style>
  <w:style w:type="paragraph" w:customStyle="1" w:styleId="B6257373E7A34BEEA95C544B94FB9202">
    <w:name w:val="B6257373E7A34BEEA95C544B94FB9202"/>
    <w:rsid w:val="00AA2FF8"/>
  </w:style>
  <w:style w:type="paragraph" w:customStyle="1" w:styleId="A4034FDB92D941C988597D03DE848358">
    <w:name w:val="A4034FDB92D941C988597D03DE848358"/>
    <w:rsid w:val="00AA2FF8"/>
  </w:style>
  <w:style w:type="paragraph" w:customStyle="1" w:styleId="DDE7BA3B26FC47E58975A72D8873990B">
    <w:name w:val="DDE7BA3B26FC47E58975A72D8873990B"/>
    <w:rsid w:val="00AA2FF8"/>
  </w:style>
  <w:style w:type="paragraph" w:customStyle="1" w:styleId="65C0ACAC354B47988FC0460E17877B3B">
    <w:name w:val="65C0ACAC354B47988FC0460E17877B3B"/>
    <w:rsid w:val="00AA2FF8"/>
  </w:style>
  <w:style w:type="paragraph" w:customStyle="1" w:styleId="02438E2D308848849ACF8E99E159C4A3">
    <w:name w:val="02438E2D308848849ACF8E99E159C4A3"/>
    <w:rsid w:val="00AA2FF8"/>
  </w:style>
  <w:style w:type="paragraph" w:customStyle="1" w:styleId="242BEB56584E454DAE3CD52DFB6BB8C3">
    <w:name w:val="242BEB56584E454DAE3CD52DFB6BB8C3"/>
    <w:rsid w:val="00AA2FF8"/>
  </w:style>
  <w:style w:type="paragraph" w:customStyle="1" w:styleId="069E9C6CB02B476DBB0DACFCB9BE7432">
    <w:name w:val="069E9C6CB02B476DBB0DACFCB9BE7432"/>
    <w:rsid w:val="00AA2FF8"/>
  </w:style>
  <w:style w:type="paragraph" w:customStyle="1" w:styleId="10B96C3550A74559A731E10EA818FF77">
    <w:name w:val="10B96C3550A74559A731E10EA818FF77"/>
    <w:rsid w:val="00AA2FF8"/>
  </w:style>
  <w:style w:type="paragraph" w:customStyle="1" w:styleId="02DCD47377AD49B9A596CAB7FE742B5F">
    <w:name w:val="02DCD47377AD49B9A596CAB7FE742B5F"/>
    <w:rsid w:val="00AA2FF8"/>
  </w:style>
  <w:style w:type="paragraph" w:customStyle="1" w:styleId="B6B450670316468699FC1BAE2128CFCD">
    <w:name w:val="B6B450670316468699FC1BAE2128CFCD"/>
    <w:rsid w:val="00AA2FF8"/>
  </w:style>
  <w:style w:type="paragraph" w:customStyle="1" w:styleId="D8101BC7AC6D415087FDBCBCE98A6914">
    <w:name w:val="D8101BC7AC6D415087FDBCBCE98A6914"/>
    <w:rsid w:val="00AA2FF8"/>
  </w:style>
  <w:style w:type="paragraph" w:customStyle="1" w:styleId="C1784B14945047A8B27FD6BDB6276DE4">
    <w:name w:val="C1784B14945047A8B27FD6BDB6276DE4"/>
    <w:rsid w:val="00AA2FF8"/>
  </w:style>
  <w:style w:type="paragraph" w:customStyle="1" w:styleId="86F5EDBCD3D34F20A408B5D2E6AA29F8">
    <w:name w:val="86F5EDBCD3D34F20A408B5D2E6AA29F8"/>
    <w:rsid w:val="00AA2FF8"/>
  </w:style>
  <w:style w:type="paragraph" w:customStyle="1" w:styleId="A52B4D8B49394153AD19DC585CD70386">
    <w:name w:val="A52B4D8B49394153AD19DC585CD70386"/>
    <w:rsid w:val="00AA2FF8"/>
  </w:style>
  <w:style w:type="paragraph" w:customStyle="1" w:styleId="D56F923A8E6341649C8E9F464F617AA5">
    <w:name w:val="D56F923A8E6341649C8E9F464F617AA5"/>
    <w:rsid w:val="00AA2FF8"/>
  </w:style>
  <w:style w:type="paragraph" w:customStyle="1" w:styleId="1C6D55B9FD91447B81FB4527325AC4BD">
    <w:name w:val="1C6D55B9FD91447B81FB4527325AC4BD"/>
    <w:rsid w:val="00AA2FF8"/>
  </w:style>
  <w:style w:type="paragraph" w:customStyle="1" w:styleId="779994F85B21446694311C065A6F0B06">
    <w:name w:val="779994F85B21446694311C065A6F0B06"/>
    <w:rsid w:val="00AA2FF8"/>
  </w:style>
  <w:style w:type="paragraph" w:customStyle="1" w:styleId="1A7D909091B44BAEB4C1737CAFD1E9D1">
    <w:name w:val="1A7D909091B44BAEB4C1737CAFD1E9D1"/>
    <w:rsid w:val="00AA2FF8"/>
  </w:style>
  <w:style w:type="paragraph" w:customStyle="1" w:styleId="8F7EAF0678F74123A956AB60280EA5DB">
    <w:name w:val="8F7EAF0678F74123A956AB60280EA5DB"/>
    <w:rsid w:val="00AA2FF8"/>
  </w:style>
  <w:style w:type="paragraph" w:customStyle="1" w:styleId="992A04E0A515401F8DA1092CBC51CA3A">
    <w:name w:val="992A04E0A515401F8DA1092CBC51CA3A"/>
    <w:rsid w:val="00AA2FF8"/>
  </w:style>
  <w:style w:type="paragraph" w:customStyle="1" w:styleId="DD94D14694F94F259D1EB6E36C9768EF">
    <w:name w:val="DD94D14694F94F259D1EB6E36C9768EF"/>
    <w:rsid w:val="00AA2FF8"/>
  </w:style>
  <w:style w:type="paragraph" w:customStyle="1" w:styleId="E3E9834E3D5D473287C971B2E0ACFB19">
    <w:name w:val="E3E9834E3D5D473287C971B2E0ACFB19"/>
    <w:rsid w:val="00AA2FF8"/>
  </w:style>
  <w:style w:type="paragraph" w:customStyle="1" w:styleId="974253D1772648B8A03FC1080E1643A4">
    <w:name w:val="974253D1772648B8A03FC1080E1643A4"/>
    <w:rsid w:val="00AA2FF8"/>
  </w:style>
  <w:style w:type="paragraph" w:customStyle="1" w:styleId="AD9FFDA87DD641AE8C4A11C618D26B1D">
    <w:name w:val="AD9FFDA87DD641AE8C4A11C618D26B1D"/>
    <w:rsid w:val="00AA2FF8"/>
  </w:style>
  <w:style w:type="paragraph" w:customStyle="1" w:styleId="ED89D4376A92447B82FB0386247B7A75">
    <w:name w:val="ED89D4376A92447B82FB0386247B7A75"/>
    <w:rsid w:val="00AA2FF8"/>
  </w:style>
  <w:style w:type="paragraph" w:customStyle="1" w:styleId="88C053BA444B4AE8991F314FDCA59252">
    <w:name w:val="88C053BA444B4AE8991F314FDCA59252"/>
    <w:rsid w:val="00AA2FF8"/>
  </w:style>
  <w:style w:type="paragraph" w:customStyle="1" w:styleId="369107DA2BEF4934BF96E54F4D53DBC9">
    <w:name w:val="369107DA2BEF4934BF96E54F4D53DBC9"/>
    <w:rsid w:val="00AA2FF8"/>
  </w:style>
  <w:style w:type="paragraph" w:customStyle="1" w:styleId="35816951E0F547AFA22B19E69E748D0C">
    <w:name w:val="35816951E0F547AFA22B19E69E748D0C"/>
    <w:rsid w:val="00AA2FF8"/>
  </w:style>
  <w:style w:type="paragraph" w:customStyle="1" w:styleId="8952473FF5CB495D95DE82DC2BA3577E">
    <w:name w:val="8952473FF5CB495D95DE82DC2BA3577E"/>
    <w:rsid w:val="00AA2FF8"/>
  </w:style>
  <w:style w:type="paragraph" w:customStyle="1" w:styleId="F9697CF7AB9F457097B40740270D669A">
    <w:name w:val="F9697CF7AB9F457097B40740270D669A"/>
    <w:rsid w:val="00AA2FF8"/>
  </w:style>
  <w:style w:type="paragraph" w:customStyle="1" w:styleId="8A8779715D4641E3AA9C092AADAF4F5E">
    <w:name w:val="8A8779715D4641E3AA9C092AADAF4F5E"/>
    <w:rsid w:val="00AA2FF8"/>
  </w:style>
  <w:style w:type="paragraph" w:customStyle="1" w:styleId="15A7079A6BBE47FBB835C31AD28AADFA">
    <w:name w:val="15A7079A6BBE47FBB835C31AD28AADFA"/>
    <w:rsid w:val="00AA2FF8"/>
  </w:style>
  <w:style w:type="paragraph" w:customStyle="1" w:styleId="13B18AF1E4EB4E6990DCB6E94CDEA0A1">
    <w:name w:val="13B18AF1E4EB4E6990DCB6E94CDEA0A1"/>
    <w:rsid w:val="00AA2FF8"/>
  </w:style>
  <w:style w:type="paragraph" w:customStyle="1" w:styleId="1E1B41F89C1B458491A85CFAC871FD30">
    <w:name w:val="1E1B41F89C1B458491A85CFAC871FD30"/>
    <w:rsid w:val="00AA2FF8"/>
  </w:style>
  <w:style w:type="paragraph" w:customStyle="1" w:styleId="F5725F69ECDB4904852D8C564DF8C835">
    <w:name w:val="F5725F69ECDB4904852D8C564DF8C835"/>
    <w:rsid w:val="00AA2FF8"/>
  </w:style>
  <w:style w:type="paragraph" w:customStyle="1" w:styleId="8A7D0C44B1C14EC0B6BE49902F8A2681">
    <w:name w:val="8A7D0C44B1C14EC0B6BE49902F8A2681"/>
    <w:rsid w:val="00AA2FF8"/>
  </w:style>
  <w:style w:type="paragraph" w:customStyle="1" w:styleId="CC33FF7AAF554622BDC8A7C6EA9002C5">
    <w:name w:val="CC33FF7AAF554622BDC8A7C6EA9002C5"/>
    <w:rsid w:val="00AA2FF8"/>
  </w:style>
  <w:style w:type="paragraph" w:customStyle="1" w:styleId="B46F390769B043E4B1DCEF2FAAF5C7C4">
    <w:name w:val="B46F390769B043E4B1DCEF2FAAF5C7C4"/>
    <w:rsid w:val="00AA2FF8"/>
  </w:style>
  <w:style w:type="paragraph" w:customStyle="1" w:styleId="33D9637ED0404123BCE1C5086C44E8BF">
    <w:name w:val="33D9637ED0404123BCE1C5086C44E8BF"/>
    <w:rsid w:val="00AA2FF8"/>
  </w:style>
  <w:style w:type="paragraph" w:customStyle="1" w:styleId="4625492536D64436A34827AD94DFFA55">
    <w:name w:val="4625492536D64436A34827AD94DFFA55"/>
    <w:rsid w:val="00AA2FF8"/>
  </w:style>
  <w:style w:type="paragraph" w:customStyle="1" w:styleId="BB0B33CE508A46FC84A8D9E658026898">
    <w:name w:val="BB0B33CE508A46FC84A8D9E658026898"/>
    <w:rsid w:val="00AA2FF8"/>
  </w:style>
  <w:style w:type="paragraph" w:customStyle="1" w:styleId="B48D67A697514A6790C7A42567A3E874">
    <w:name w:val="B48D67A697514A6790C7A42567A3E874"/>
    <w:rsid w:val="00AA2FF8"/>
  </w:style>
  <w:style w:type="paragraph" w:customStyle="1" w:styleId="55AB21B47FB6435DAE991182BE56E20F">
    <w:name w:val="55AB21B47FB6435DAE991182BE56E20F"/>
    <w:rsid w:val="00AA2FF8"/>
  </w:style>
  <w:style w:type="paragraph" w:customStyle="1" w:styleId="7BC2487FE7B745698CC9A1FA7C64767E">
    <w:name w:val="7BC2487FE7B745698CC9A1FA7C64767E"/>
    <w:rsid w:val="00AA2FF8"/>
  </w:style>
  <w:style w:type="paragraph" w:customStyle="1" w:styleId="AEF264103C0E4CDFA3F663CE278D4220">
    <w:name w:val="AEF264103C0E4CDFA3F663CE278D4220"/>
    <w:rsid w:val="00AA2FF8"/>
  </w:style>
  <w:style w:type="paragraph" w:customStyle="1" w:styleId="048D244C3D2748FA8BB2B15E94D54158">
    <w:name w:val="048D244C3D2748FA8BB2B15E94D54158"/>
    <w:rsid w:val="00AA2FF8"/>
  </w:style>
  <w:style w:type="paragraph" w:customStyle="1" w:styleId="5C023A986DB340A787E888A9DD61713B">
    <w:name w:val="5C023A986DB340A787E888A9DD61713B"/>
    <w:rsid w:val="00AA2FF8"/>
  </w:style>
  <w:style w:type="paragraph" w:customStyle="1" w:styleId="4992A4999D3249FEAB353CB17344013F">
    <w:name w:val="4992A4999D3249FEAB353CB17344013F"/>
    <w:rsid w:val="00AA2FF8"/>
  </w:style>
  <w:style w:type="paragraph" w:customStyle="1" w:styleId="AED5FBF51AAF49618F972C33096ADE57">
    <w:name w:val="AED5FBF51AAF49618F972C33096ADE57"/>
    <w:rsid w:val="00AA2FF8"/>
  </w:style>
  <w:style w:type="paragraph" w:customStyle="1" w:styleId="96D1FF5757E44A12BD53F440E65150A9">
    <w:name w:val="96D1FF5757E44A12BD53F440E65150A9"/>
    <w:rsid w:val="00AA2FF8"/>
  </w:style>
  <w:style w:type="paragraph" w:customStyle="1" w:styleId="22D272960F7C4B1F8B54A607E522C28F">
    <w:name w:val="22D272960F7C4B1F8B54A607E522C28F"/>
    <w:rsid w:val="00AA2FF8"/>
  </w:style>
  <w:style w:type="paragraph" w:customStyle="1" w:styleId="49B5A421A2B14243A7CCCBDFD0D65FAD">
    <w:name w:val="49B5A421A2B14243A7CCCBDFD0D65FAD"/>
    <w:rsid w:val="00AA2FF8"/>
  </w:style>
  <w:style w:type="paragraph" w:customStyle="1" w:styleId="FDB39581EA5B479E87EE21DDAB8C1319">
    <w:name w:val="FDB39581EA5B479E87EE21DDAB8C1319"/>
    <w:rsid w:val="00AA2FF8"/>
  </w:style>
  <w:style w:type="paragraph" w:customStyle="1" w:styleId="972941877A64406EA897E83C4EE7094E">
    <w:name w:val="972941877A64406EA897E83C4EE7094E"/>
    <w:rsid w:val="00AA2FF8"/>
  </w:style>
  <w:style w:type="paragraph" w:customStyle="1" w:styleId="5C91EA5735654015BED5FE08B219AA3C">
    <w:name w:val="5C91EA5735654015BED5FE08B219AA3C"/>
    <w:rsid w:val="00AA2FF8"/>
  </w:style>
  <w:style w:type="paragraph" w:customStyle="1" w:styleId="C6043E8CCDA3414A9098AF3619E4C0A4">
    <w:name w:val="C6043E8CCDA3414A9098AF3619E4C0A4"/>
    <w:rsid w:val="00AA2FF8"/>
  </w:style>
  <w:style w:type="paragraph" w:customStyle="1" w:styleId="47C73029ADBF4E1596D6771F4284C9B3">
    <w:name w:val="47C73029ADBF4E1596D6771F4284C9B3"/>
    <w:rsid w:val="00AA2FF8"/>
  </w:style>
  <w:style w:type="paragraph" w:customStyle="1" w:styleId="1CD48BDC5B944599A79B0B9BACD2B615">
    <w:name w:val="1CD48BDC5B944599A79B0B9BACD2B615"/>
    <w:rsid w:val="00AA2FF8"/>
  </w:style>
  <w:style w:type="paragraph" w:customStyle="1" w:styleId="CCA271966E6047488E5238F1D80E3976">
    <w:name w:val="CCA271966E6047488E5238F1D80E3976"/>
    <w:rsid w:val="00AA2FF8"/>
  </w:style>
  <w:style w:type="paragraph" w:customStyle="1" w:styleId="A1CE956B02BF458DB25E8111EC61E120">
    <w:name w:val="A1CE956B02BF458DB25E8111EC61E120"/>
    <w:rsid w:val="00AA2FF8"/>
  </w:style>
  <w:style w:type="paragraph" w:customStyle="1" w:styleId="D697AB79C14F4620B44B2540A5665F3A">
    <w:name w:val="D697AB79C14F4620B44B2540A5665F3A"/>
    <w:rsid w:val="00AA2FF8"/>
  </w:style>
  <w:style w:type="paragraph" w:customStyle="1" w:styleId="78ED1642AA7C4777A11B2763C7E61F81">
    <w:name w:val="78ED1642AA7C4777A11B2763C7E61F81"/>
    <w:rsid w:val="00AA2FF8"/>
  </w:style>
  <w:style w:type="paragraph" w:customStyle="1" w:styleId="BE9A73E74BC24904917C9E035211FD04">
    <w:name w:val="BE9A73E74BC24904917C9E035211FD04"/>
    <w:rsid w:val="00AA2FF8"/>
  </w:style>
  <w:style w:type="paragraph" w:customStyle="1" w:styleId="902CA731BBD241F29C1D11F15990AB81">
    <w:name w:val="902CA731BBD241F29C1D11F15990AB81"/>
    <w:rsid w:val="00AA2FF8"/>
  </w:style>
  <w:style w:type="paragraph" w:customStyle="1" w:styleId="6CF2EDA217AA4FB2B386D12EBE748E80">
    <w:name w:val="6CF2EDA217AA4FB2B386D12EBE748E80"/>
    <w:rsid w:val="00AA2FF8"/>
  </w:style>
  <w:style w:type="paragraph" w:customStyle="1" w:styleId="D0D45AAB91424A95A744AE171D723675">
    <w:name w:val="D0D45AAB91424A95A744AE171D723675"/>
    <w:rsid w:val="00AA2FF8"/>
  </w:style>
  <w:style w:type="paragraph" w:customStyle="1" w:styleId="DA23307FB1C3443B909E4F79356B201F">
    <w:name w:val="DA23307FB1C3443B909E4F79356B201F"/>
    <w:rsid w:val="00AA2FF8"/>
  </w:style>
  <w:style w:type="paragraph" w:customStyle="1" w:styleId="055DF680E3B24143A69812732FE82793">
    <w:name w:val="055DF680E3B24143A69812732FE82793"/>
    <w:rsid w:val="00AA2FF8"/>
  </w:style>
  <w:style w:type="paragraph" w:customStyle="1" w:styleId="D001528C2881449E86528165DD7324D0">
    <w:name w:val="D001528C2881449E86528165DD7324D0"/>
    <w:rsid w:val="00AA2FF8"/>
  </w:style>
  <w:style w:type="paragraph" w:customStyle="1" w:styleId="1F20FB0205474B01B19A6FF88CD1F8BE">
    <w:name w:val="1F20FB0205474B01B19A6FF88CD1F8BE"/>
    <w:rsid w:val="00AA2FF8"/>
  </w:style>
  <w:style w:type="paragraph" w:customStyle="1" w:styleId="07532DF82B4D46C4B1ACD94CCB9FE50E">
    <w:name w:val="07532DF82B4D46C4B1ACD94CCB9FE50E"/>
    <w:rsid w:val="00AA2FF8"/>
  </w:style>
  <w:style w:type="paragraph" w:customStyle="1" w:styleId="E10D68711FB34E47A2841C6A284ED007">
    <w:name w:val="E10D68711FB34E47A2841C6A284ED007"/>
    <w:rsid w:val="00AA2FF8"/>
  </w:style>
  <w:style w:type="paragraph" w:customStyle="1" w:styleId="D96F4D7116BA4CD18EB468B35A6DEB0A">
    <w:name w:val="D96F4D7116BA4CD18EB468B35A6DEB0A"/>
    <w:rsid w:val="00AA2FF8"/>
  </w:style>
  <w:style w:type="paragraph" w:customStyle="1" w:styleId="C38D2E1DAB4A4D70AE54924943E731D6">
    <w:name w:val="C38D2E1DAB4A4D70AE54924943E731D6"/>
    <w:rsid w:val="00AA2FF8"/>
  </w:style>
  <w:style w:type="paragraph" w:customStyle="1" w:styleId="2DC0A957790247209684F1B45458CE93">
    <w:name w:val="2DC0A957790247209684F1B45458CE93"/>
    <w:rsid w:val="00AA2FF8"/>
  </w:style>
  <w:style w:type="paragraph" w:customStyle="1" w:styleId="0CA25161B4E84029BEB5CF48BF2B8AA6">
    <w:name w:val="0CA25161B4E84029BEB5CF48BF2B8AA6"/>
    <w:rsid w:val="00AA2FF8"/>
  </w:style>
  <w:style w:type="paragraph" w:customStyle="1" w:styleId="A9F036340EA54507BF27D8FB9D428BCA">
    <w:name w:val="A9F036340EA54507BF27D8FB9D428BCA"/>
    <w:rsid w:val="00AA2FF8"/>
  </w:style>
  <w:style w:type="paragraph" w:customStyle="1" w:styleId="EE113E37A21341ED8B47A68FC48B3B7C">
    <w:name w:val="EE113E37A21341ED8B47A68FC48B3B7C"/>
    <w:rsid w:val="00AA2FF8"/>
  </w:style>
  <w:style w:type="paragraph" w:customStyle="1" w:styleId="8F1D45BDB7B245C8B9DE3018065D1F08">
    <w:name w:val="8F1D45BDB7B245C8B9DE3018065D1F08"/>
    <w:rsid w:val="00AA2FF8"/>
  </w:style>
  <w:style w:type="paragraph" w:customStyle="1" w:styleId="C4BEE9AC3E7345D7B6BAEE4EEBBC1D07">
    <w:name w:val="C4BEE9AC3E7345D7B6BAEE4EEBBC1D07"/>
    <w:rsid w:val="00AA2FF8"/>
  </w:style>
  <w:style w:type="paragraph" w:customStyle="1" w:styleId="607FB4C9FAAC4D4BAAC9359CDBFF9320">
    <w:name w:val="607FB4C9FAAC4D4BAAC9359CDBFF9320"/>
    <w:rsid w:val="00AA2FF8"/>
  </w:style>
  <w:style w:type="paragraph" w:customStyle="1" w:styleId="6B24D7E276F54CBA8CCD2856B6168D84">
    <w:name w:val="6B24D7E276F54CBA8CCD2856B6168D84"/>
    <w:rsid w:val="00AA2FF8"/>
  </w:style>
  <w:style w:type="paragraph" w:customStyle="1" w:styleId="4822985129C44B0BB5B8126154EF519C">
    <w:name w:val="4822985129C44B0BB5B8126154EF519C"/>
    <w:rsid w:val="00AA2FF8"/>
  </w:style>
  <w:style w:type="paragraph" w:customStyle="1" w:styleId="84AB379DE6B146C2AA216E227A0445F5">
    <w:name w:val="84AB379DE6B146C2AA216E227A0445F5"/>
    <w:rsid w:val="00AA2FF8"/>
  </w:style>
  <w:style w:type="paragraph" w:customStyle="1" w:styleId="C050572E012C4B4696CF5594D90010D9">
    <w:name w:val="C050572E012C4B4696CF5594D90010D9"/>
    <w:rsid w:val="00AA2FF8"/>
  </w:style>
  <w:style w:type="paragraph" w:customStyle="1" w:styleId="16AD24915EB044D1840AB0E63D6FC7F4">
    <w:name w:val="16AD24915EB044D1840AB0E63D6FC7F4"/>
    <w:rsid w:val="00AA2FF8"/>
  </w:style>
  <w:style w:type="paragraph" w:customStyle="1" w:styleId="EEFB6016AF1C469192E3C763EA84FE1E">
    <w:name w:val="EEFB6016AF1C469192E3C763EA84FE1E"/>
    <w:rsid w:val="00AA2FF8"/>
  </w:style>
  <w:style w:type="paragraph" w:customStyle="1" w:styleId="24970EDAD9084F57B52B63A783A66791">
    <w:name w:val="24970EDAD9084F57B52B63A783A66791"/>
    <w:rsid w:val="00AA2FF8"/>
  </w:style>
  <w:style w:type="paragraph" w:customStyle="1" w:styleId="08B9E684F294441C8D9BE790F6930D27">
    <w:name w:val="08B9E684F294441C8D9BE790F6930D27"/>
    <w:rsid w:val="00AA2FF8"/>
  </w:style>
  <w:style w:type="paragraph" w:customStyle="1" w:styleId="DF299481DB4F46ACB31A1B8DD278691C">
    <w:name w:val="DF299481DB4F46ACB31A1B8DD278691C"/>
    <w:rsid w:val="00AA2FF8"/>
  </w:style>
  <w:style w:type="paragraph" w:customStyle="1" w:styleId="44AF225C850A4A579E2EDF4BBA863220">
    <w:name w:val="44AF225C850A4A579E2EDF4BBA863220"/>
    <w:rsid w:val="00AA2FF8"/>
  </w:style>
  <w:style w:type="paragraph" w:customStyle="1" w:styleId="CB9503CC36774917A9563E75EE9F6077">
    <w:name w:val="CB9503CC36774917A9563E75EE9F6077"/>
    <w:rsid w:val="00AA2FF8"/>
  </w:style>
  <w:style w:type="paragraph" w:customStyle="1" w:styleId="950923EB120244AE8BF60DB92372B7EB">
    <w:name w:val="950923EB120244AE8BF60DB92372B7EB"/>
    <w:rsid w:val="00AA2FF8"/>
  </w:style>
  <w:style w:type="paragraph" w:customStyle="1" w:styleId="BE571571943F475CB4416FCC733941EC">
    <w:name w:val="BE571571943F475CB4416FCC733941EC"/>
    <w:rsid w:val="00AA2FF8"/>
  </w:style>
  <w:style w:type="paragraph" w:customStyle="1" w:styleId="659857B70A9B4C90A7D29A97BD05AF9A">
    <w:name w:val="659857B70A9B4C90A7D29A97BD05AF9A"/>
    <w:rsid w:val="00AA2FF8"/>
  </w:style>
  <w:style w:type="paragraph" w:customStyle="1" w:styleId="B32B4FC6F8694717B20FF94A469B4F8F">
    <w:name w:val="B32B4FC6F8694717B20FF94A469B4F8F"/>
    <w:rsid w:val="00AA2FF8"/>
  </w:style>
  <w:style w:type="paragraph" w:customStyle="1" w:styleId="11CD17B2926947B98520CDB41871F42B">
    <w:name w:val="11CD17B2926947B98520CDB41871F42B"/>
    <w:rsid w:val="00AA2FF8"/>
  </w:style>
  <w:style w:type="paragraph" w:customStyle="1" w:styleId="313F8A2672584258BC11091311C3487C">
    <w:name w:val="313F8A2672584258BC11091311C3487C"/>
    <w:rsid w:val="00AA2FF8"/>
  </w:style>
  <w:style w:type="paragraph" w:customStyle="1" w:styleId="A85704DE995C4B49B033488BFEC77B65">
    <w:name w:val="A85704DE995C4B49B033488BFEC77B65"/>
    <w:rsid w:val="00AA2FF8"/>
  </w:style>
  <w:style w:type="paragraph" w:customStyle="1" w:styleId="51CC4561600E452EBE0662DBA78B9CEA">
    <w:name w:val="51CC4561600E452EBE0662DBA78B9CEA"/>
    <w:rsid w:val="00AA2FF8"/>
  </w:style>
  <w:style w:type="paragraph" w:customStyle="1" w:styleId="46533A76D7034EBBB009BE6CD5393314">
    <w:name w:val="46533A76D7034EBBB009BE6CD5393314"/>
    <w:rsid w:val="00AA2FF8"/>
  </w:style>
  <w:style w:type="paragraph" w:customStyle="1" w:styleId="F783BEF116384D138C105967F5574A68">
    <w:name w:val="F783BEF116384D138C105967F5574A68"/>
    <w:rsid w:val="00AA2FF8"/>
  </w:style>
  <w:style w:type="paragraph" w:customStyle="1" w:styleId="A06619C5B99446149886B2CAC07F883B">
    <w:name w:val="A06619C5B99446149886B2CAC07F883B"/>
    <w:rsid w:val="00AA2FF8"/>
  </w:style>
  <w:style w:type="paragraph" w:customStyle="1" w:styleId="9360F92A3177404C9B95E23B493CC18B">
    <w:name w:val="9360F92A3177404C9B95E23B493CC18B"/>
    <w:rsid w:val="00AA2FF8"/>
  </w:style>
  <w:style w:type="paragraph" w:customStyle="1" w:styleId="3A6C3874C2F04FBC89EDB541734DFC45">
    <w:name w:val="3A6C3874C2F04FBC89EDB541734DFC45"/>
    <w:rsid w:val="00AA2FF8"/>
  </w:style>
  <w:style w:type="paragraph" w:customStyle="1" w:styleId="2478AE6E79634EB89063091971CE3D7C">
    <w:name w:val="2478AE6E79634EB89063091971CE3D7C"/>
    <w:rsid w:val="00AA2FF8"/>
  </w:style>
  <w:style w:type="paragraph" w:customStyle="1" w:styleId="EB4C6C9CF07F4609AC9C4B0B5CF162AD">
    <w:name w:val="EB4C6C9CF07F4609AC9C4B0B5CF162AD"/>
    <w:rsid w:val="00AA2FF8"/>
  </w:style>
  <w:style w:type="paragraph" w:customStyle="1" w:styleId="A13F341B4F0E49D58E286AE1072DD91A">
    <w:name w:val="A13F341B4F0E49D58E286AE1072DD91A"/>
    <w:rsid w:val="00AA2FF8"/>
  </w:style>
  <w:style w:type="paragraph" w:customStyle="1" w:styleId="E307672DB3364E4A8357863EF5417D69">
    <w:name w:val="E307672DB3364E4A8357863EF5417D69"/>
    <w:rsid w:val="00AA2FF8"/>
  </w:style>
  <w:style w:type="paragraph" w:customStyle="1" w:styleId="DF5E820E0FB34445956D99B8C05C481E">
    <w:name w:val="DF5E820E0FB34445956D99B8C05C481E"/>
    <w:rsid w:val="00AA2FF8"/>
  </w:style>
  <w:style w:type="paragraph" w:customStyle="1" w:styleId="41D4B130006D41EC85E9DCB856205871">
    <w:name w:val="41D4B130006D41EC85E9DCB856205871"/>
    <w:rsid w:val="00AA2FF8"/>
  </w:style>
  <w:style w:type="paragraph" w:customStyle="1" w:styleId="224D9A4EDFF14DDEAB7838068080EA1A">
    <w:name w:val="224D9A4EDFF14DDEAB7838068080EA1A"/>
    <w:rsid w:val="00AA2FF8"/>
  </w:style>
  <w:style w:type="paragraph" w:customStyle="1" w:styleId="D30CC4FBF2CA44D0A84F8C3E0C3DE931">
    <w:name w:val="D30CC4FBF2CA44D0A84F8C3E0C3DE931"/>
    <w:rsid w:val="00AA2FF8"/>
  </w:style>
  <w:style w:type="paragraph" w:customStyle="1" w:styleId="8C7FBCD878E944A0B58595C0241E9E4F">
    <w:name w:val="8C7FBCD878E944A0B58595C0241E9E4F"/>
    <w:rsid w:val="00AA2FF8"/>
  </w:style>
  <w:style w:type="paragraph" w:customStyle="1" w:styleId="E5B144CD5C174074AE925D09EFC1A913">
    <w:name w:val="E5B144CD5C174074AE925D09EFC1A913"/>
    <w:rsid w:val="00AA2FF8"/>
  </w:style>
  <w:style w:type="paragraph" w:customStyle="1" w:styleId="BBF1211D2DB54A04841767D2C6C106C6">
    <w:name w:val="BBF1211D2DB54A04841767D2C6C106C6"/>
    <w:rsid w:val="00AA2FF8"/>
  </w:style>
  <w:style w:type="paragraph" w:customStyle="1" w:styleId="F0FE1A7447094E7697A7ABD0066E053D">
    <w:name w:val="F0FE1A7447094E7697A7ABD0066E053D"/>
    <w:rsid w:val="00AA2FF8"/>
  </w:style>
  <w:style w:type="paragraph" w:customStyle="1" w:styleId="CE6EE4FAE2054236A161A4CF29EC27E7">
    <w:name w:val="CE6EE4FAE2054236A161A4CF29EC27E7"/>
    <w:rsid w:val="00AA2FF8"/>
  </w:style>
  <w:style w:type="paragraph" w:customStyle="1" w:styleId="D0E349E846E943B3812C2AB28414F2B6">
    <w:name w:val="D0E349E846E943B3812C2AB28414F2B6"/>
    <w:rsid w:val="00AA2FF8"/>
  </w:style>
  <w:style w:type="paragraph" w:customStyle="1" w:styleId="10C2E8359AEF41F38178E6B577FFF7D3">
    <w:name w:val="10C2E8359AEF41F38178E6B577FFF7D3"/>
    <w:rsid w:val="00AA2FF8"/>
  </w:style>
  <w:style w:type="paragraph" w:customStyle="1" w:styleId="ED5AD7677EF24AFE94A85C6224EB2E7B">
    <w:name w:val="ED5AD7677EF24AFE94A85C6224EB2E7B"/>
    <w:rsid w:val="00AA2FF8"/>
  </w:style>
  <w:style w:type="paragraph" w:customStyle="1" w:styleId="AF685B043F034DFD90F0E0590CDD7CA7">
    <w:name w:val="AF685B043F034DFD90F0E0590CDD7CA7"/>
    <w:rsid w:val="00AA2FF8"/>
  </w:style>
  <w:style w:type="paragraph" w:customStyle="1" w:styleId="8A5E8D4397614386A4FC54ED3E8B8F29">
    <w:name w:val="8A5E8D4397614386A4FC54ED3E8B8F29"/>
    <w:rsid w:val="00AA2FF8"/>
  </w:style>
  <w:style w:type="paragraph" w:customStyle="1" w:styleId="EB6247F86CA84268AE35508AE165ACEB">
    <w:name w:val="EB6247F86CA84268AE35508AE165ACEB"/>
    <w:rsid w:val="00AA2FF8"/>
  </w:style>
  <w:style w:type="paragraph" w:customStyle="1" w:styleId="90E69B5DA2454B6993BDC94849360704">
    <w:name w:val="90E69B5DA2454B6993BDC94849360704"/>
    <w:rsid w:val="00AA2FF8"/>
  </w:style>
  <w:style w:type="paragraph" w:customStyle="1" w:styleId="B909B482AB3C4A83B08AECC36B24AFB5">
    <w:name w:val="B909B482AB3C4A83B08AECC36B24AFB5"/>
    <w:rsid w:val="00AA2FF8"/>
  </w:style>
  <w:style w:type="paragraph" w:customStyle="1" w:styleId="F93B41352B9B42B5B610EE8DC34CCD69">
    <w:name w:val="F93B41352B9B42B5B610EE8DC34CCD69"/>
    <w:rsid w:val="00AA2FF8"/>
  </w:style>
  <w:style w:type="paragraph" w:customStyle="1" w:styleId="9288840AF44B43A49B9910FBB939ECCD">
    <w:name w:val="9288840AF44B43A49B9910FBB939ECCD"/>
    <w:rsid w:val="00AA2FF8"/>
  </w:style>
  <w:style w:type="paragraph" w:customStyle="1" w:styleId="0F2F179B435747E3A3B19BBD6C8E5288">
    <w:name w:val="0F2F179B435747E3A3B19BBD6C8E5288"/>
    <w:rsid w:val="00AA2FF8"/>
  </w:style>
  <w:style w:type="paragraph" w:customStyle="1" w:styleId="F78C72FC1D9A4758B1C75152F8018976">
    <w:name w:val="F78C72FC1D9A4758B1C75152F8018976"/>
    <w:rsid w:val="00AA2FF8"/>
  </w:style>
  <w:style w:type="paragraph" w:customStyle="1" w:styleId="A531ACE4EEE14B169413588A7306E2EE">
    <w:name w:val="A531ACE4EEE14B169413588A7306E2EE"/>
    <w:rsid w:val="00AA2FF8"/>
  </w:style>
  <w:style w:type="paragraph" w:customStyle="1" w:styleId="9B05E45A33BD4D50A5ADF99E64BF4C8E">
    <w:name w:val="9B05E45A33BD4D50A5ADF99E64BF4C8E"/>
    <w:rsid w:val="00AA2FF8"/>
  </w:style>
  <w:style w:type="paragraph" w:customStyle="1" w:styleId="B551FB82A84A43B1A545A56CCA82C010">
    <w:name w:val="B551FB82A84A43B1A545A56CCA82C010"/>
    <w:rsid w:val="00AA2FF8"/>
  </w:style>
  <w:style w:type="paragraph" w:customStyle="1" w:styleId="55E78990E0514ADD8C85B388590FC768">
    <w:name w:val="55E78990E0514ADD8C85B388590FC768"/>
    <w:rsid w:val="00AA2FF8"/>
  </w:style>
  <w:style w:type="paragraph" w:customStyle="1" w:styleId="1FF4C4A6F01347448819A2D45D8EAE51">
    <w:name w:val="1FF4C4A6F01347448819A2D45D8EAE51"/>
    <w:rsid w:val="00AA2FF8"/>
  </w:style>
  <w:style w:type="paragraph" w:customStyle="1" w:styleId="F41093943A054595942A500DE7AF123C">
    <w:name w:val="F41093943A054595942A500DE7AF123C"/>
    <w:rsid w:val="00AA2FF8"/>
  </w:style>
  <w:style w:type="paragraph" w:customStyle="1" w:styleId="163E1E7DEA33439E88A5FACFBFDE3263">
    <w:name w:val="163E1E7DEA33439E88A5FACFBFDE3263"/>
    <w:rsid w:val="00AA2FF8"/>
  </w:style>
  <w:style w:type="paragraph" w:customStyle="1" w:styleId="1BC278F6C0144D68BDFE93A7FC7FC0E9">
    <w:name w:val="1BC278F6C0144D68BDFE93A7FC7FC0E9"/>
    <w:rsid w:val="00AA2FF8"/>
  </w:style>
  <w:style w:type="paragraph" w:customStyle="1" w:styleId="A96E382CFECD49D082D10DEED77E37ED">
    <w:name w:val="A96E382CFECD49D082D10DEED77E37ED"/>
    <w:rsid w:val="00AA2FF8"/>
  </w:style>
  <w:style w:type="paragraph" w:customStyle="1" w:styleId="B39895A1EDF3484890216252EA855338">
    <w:name w:val="B39895A1EDF3484890216252EA855338"/>
    <w:rsid w:val="00AA2FF8"/>
  </w:style>
  <w:style w:type="paragraph" w:customStyle="1" w:styleId="8AB3C2CA5DE74A77A98BCC3413A4C96F">
    <w:name w:val="8AB3C2CA5DE74A77A98BCC3413A4C96F"/>
    <w:rsid w:val="00AA2FF8"/>
  </w:style>
  <w:style w:type="paragraph" w:customStyle="1" w:styleId="C8BB952DE39D4B52A56E2CE406368E2D">
    <w:name w:val="C8BB952DE39D4B52A56E2CE406368E2D"/>
    <w:rsid w:val="00AA2FF8"/>
  </w:style>
  <w:style w:type="paragraph" w:customStyle="1" w:styleId="245A9E4698A74B1CBC96D1F0F2FB5887">
    <w:name w:val="245A9E4698A74B1CBC96D1F0F2FB5887"/>
    <w:rsid w:val="00AA2FF8"/>
  </w:style>
  <w:style w:type="paragraph" w:customStyle="1" w:styleId="C7DF2E66E3B44B29AF3E26C57FF6A4B1">
    <w:name w:val="C7DF2E66E3B44B29AF3E26C57FF6A4B1"/>
    <w:rsid w:val="00AA2FF8"/>
  </w:style>
  <w:style w:type="paragraph" w:customStyle="1" w:styleId="6A2253E981324F3D83A7E5805F954C53">
    <w:name w:val="6A2253E981324F3D83A7E5805F954C53"/>
    <w:rsid w:val="00AA2FF8"/>
  </w:style>
  <w:style w:type="paragraph" w:customStyle="1" w:styleId="A47BF43BE4914A28AF0EB94DDC0D7E2F">
    <w:name w:val="A47BF43BE4914A28AF0EB94DDC0D7E2F"/>
    <w:rsid w:val="00AA2FF8"/>
  </w:style>
  <w:style w:type="paragraph" w:customStyle="1" w:styleId="05979E5A81BB4D90BEDA55447FF17D87">
    <w:name w:val="05979E5A81BB4D90BEDA55447FF17D87"/>
    <w:rsid w:val="00AA2FF8"/>
  </w:style>
  <w:style w:type="paragraph" w:customStyle="1" w:styleId="7B56C4FEB32746458CAD1A6719AAD857">
    <w:name w:val="7B56C4FEB32746458CAD1A6719AAD857"/>
    <w:rsid w:val="00AA2FF8"/>
  </w:style>
  <w:style w:type="paragraph" w:customStyle="1" w:styleId="E96155F536CB4BEAB61FD128BC341AA4">
    <w:name w:val="E96155F536CB4BEAB61FD128BC341AA4"/>
    <w:rsid w:val="00AA2FF8"/>
  </w:style>
  <w:style w:type="paragraph" w:customStyle="1" w:styleId="C54D197D38CD478AB7E0DA13BD7E2042">
    <w:name w:val="C54D197D38CD478AB7E0DA13BD7E2042"/>
    <w:rsid w:val="00AA2FF8"/>
  </w:style>
  <w:style w:type="paragraph" w:customStyle="1" w:styleId="25F95BDA17BB4103B2A8ED5566A6E7C0">
    <w:name w:val="25F95BDA17BB4103B2A8ED5566A6E7C0"/>
    <w:rsid w:val="00AA2FF8"/>
  </w:style>
  <w:style w:type="paragraph" w:customStyle="1" w:styleId="2B8A5DB2B14D4940B8D5470256A14F03">
    <w:name w:val="2B8A5DB2B14D4940B8D5470256A14F03"/>
    <w:rsid w:val="00AA2FF8"/>
  </w:style>
  <w:style w:type="paragraph" w:customStyle="1" w:styleId="6EB39A16E70349A083A816ED89D52CD2">
    <w:name w:val="6EB39A16E70349A083A816ED89D52CD2"/>
    <w:rsid w:val="00AA2FF8"/>
  </w:style>
  <w:style w:type="paragraph" w:customStyle="1" w:styleId="1FCE1B42CCB74DAF8AF0346D4A614322">
    <w:name w:val="1FCE1B42CCB74DAF8AF0346D4A614322"/>
    <w:rsid w:val="00AA2FF8"/>
  </w:style>
  <w:style w:type="paragraph" w:customStyle="1" w:styleId="A90EE542FD3444FDBF3E1CBF7313B3E2">
    <w:name w:val="A90EE542FD3444FDBF3E1CBF7313B3E2"/>
    <w:rsid w:val="00AA2FF8"/>
  </w:style>
  <w:style w:type="paragraph" w:customStyle="1" w:styleId="E1DFACE9509A4980BB8924839FEC4A7D">
    <w:name w:val="E1DFACE9509A4980BB8924839FEC4A7D"/>
    <w:rsid w:val="00AA2FF8"/>
  </w:style>
  <w:style w:type="paragraph" w:customStyle="1" w:styleId="52C23C2CA0EF4DF4AB055BE5E7B117C8">
    <w:name w:val="52C23C2CA0EF4DF4AB055BE5E7B117C8"/>
    <w:rsid w:val="00AA2FF8"/>
  </w:style>
  <w:style w:type="paragraph" w:customStyle="1" w:styleId="289A9872F7914A819E260D4A9EA6C623">
    <w:name w:val="289A9872F7914A819E260D4A9EA6C623"/>
    <w:rsid w:val="00AA2FF8"/>
  </w:style>
  <w:style w:type="paragraph" w:customStyle="1" w:styleId="41049CD307F448A7A7F4C184716A8E62">
    <w:name w:val="41049CD307F448A7A7F4C184716A8E62"/>
    <w:rsid w:val="00AA2FF8"/>
  </w:style>
  <w:style w:type="paragraph" w:customStyle="1" w:styleId="5BA73004639B43FA84783B27F26DDDD4">
    <w:name w:val="5BA73004639B43FA84783B27F26DDDD4"/>
    <w:rsid w:val="00AA2FF8"/>
  </w:style>
  <w:style w:type="paragraph" w:customStyle="1" w:styleId="DE87A3E0D34D4936AA34078DDD25F14D">
    <w:name w:val="DE87A3E0D34D4936AA34078DDD25F14D"/>
    <w:rsid w:val="00AA2FF8"/>
  </w:style>
  <w:style w:type="paragraph" w:customStyle="1" w:styleId="17D8CC4AED6046C08D04256B39CFA010">
    <w:name w:val="17D8CC4AED6046C08D04256B39CFA010"/>
    <w:rsid w:val="00AA2FF8"/>
  </w:style>
  <w:style w:type="paragraph" w:customStyle="1" w:styleId="6B237E390B4042BC8F324E740B305FE6">
    <w:name w:val="6B237E390B4042BC8F324E740B305FE6"/>
    <w:rsid w:val="00AA2FF8"/>
  </w:style>
  <w:style w:type="paragraph" w:customStyle="1" w:styleId="331BBA9F4F314E1387F4F67398FEE79A">
    <w:name w:val="331BBA9F4F314E1387F4F67398FEE79A"/>
    <w:rsid w:val="00AA2FF8"/>
  </w:style>
  <w:style w:type="paragraph" w:customStyle="1" w:styleId="278B0353A0CA42468C8B0A07154B90E4">
    <w:name w:val="278B0353A0CA42468C8B0A07154B90E4"/>
    <w:rsid w:val="00AA2FF8"/>
  </w:style>
  <w:style w:type="paragraph" w:customStyle="1" w:styleId="0B0C9281DD144D03AA20BA3478D608CE">
    <w:name w:val="0B0C9281DD144D03AA20BA3478D608CE"/>
    <w:rsid w:val="00AA2FF8"/>
  </w:style>
  <w:style w:type="paragraph" w:customStyle="1" w:styleId="2FECB763B767499C957864B0640B8DAC">
    <w:name w:val="2FECB763B767499C957864B0640B8DAC"/>
    <w:rsid w:val="00AA2FF8"/>
  </w:style>
  <w:style w:type="paragraph" w:customStyle="1" w:styleId="296EB73E27E84BCFA0AD488A69AD858A">
    <w:name w:val="296EB73E27E84BCFA0AD488A69AD858A"/>
    <w:rsid w:val="00AA2FF8"/>
  </w:style>
  <w:style w:type="paragraph" w:customStyle="1" w:styleId="D27FA3465500457E832BEBF46E73F801">
    <w:name w:val="D27FA3465500457E832BEBF46E73F801"/>
    <w:rsid w:val="00AA2FF8"/>
  </w:style>
  <w:style w:type="paragraph" w:customStyle="1" w:styleId="27FEF55187BD47A58825D3F5A382EFCC">
    <w:name w:val="27FEF55187BD47A58825D3F5A382EFCC"/>
    <w:rsid w:val="00AA2FF8"/>
  </w:style>
  <w:style w:type="paragraph" w:customStyle="1" w:styleId="B162967BAB524E62A9B9126E912AB105">
    <w:name w:val="B162967BAB524E62A9B9126E912AB105"/>
    <w:rsid w:val="00AA2FF8"/>
  </w:style>
  <w:style w:type="paragraph" w:customStyle="1" w:styleId="12258A2D460D4BE08A8039ECA2A23B8D">
    <w:name w:val="12258A2D460D4BE08A8039ECA2A23B8D"/>
    <w:rsid w:val="00AA2FF8"/>
  </w:style>
  <w:style w:type="paragraph" w:customStyle="1" w:styleId="0A425922336D47F8B0FC979B41E2C30A">
    <w:name w:val="0A425922336D47F8B0FC979B41E2C30A"/>
    <w:rsid w:val="00AA2FF8"/>
  </w:style>
  <w:style w:type="paragraph" w:customStyle="1" w:styleId="10B25284F48141D08F50104FC420BE7C">
    <w:name w:val="10B25284F48141D08F50104FC420BE7C"/>
    <w:rsid w:val="00AA2FF8"/>
  </w:style>
  <w:style w:type="paragraph" w:customStyle="1" w:styleId="3711C00726574E8D825FB2A3C6A755C5">
    <w:name w:val="3711C00726574E8D825FB2A3C6A755C5"/>
    <w:rsid w:val="00AA2FF8"/>
  </w:style>
  <w:style w:type="paragraph" w:customStyle="1" w:styleId="76B6DEBC9AD042BB89279A0CD3318397">
    <w:name w:val="76B6DEBC9AD042BB89279A0CD3318397"/>
    <w:rsid w:val="00AA2FF8"/>
  </w:style>
  <w:style w:type="paragraph" w:customStyle="1" w:styleId="018DAA4B4C8143C5A71F79E7EBD64BAF">
    <w:name w:val="018DAA4B4C8143C5A71F79E7EBD64BAF"/>
    <w:rsid w:val="00D740F0"/>
  </w:style>
  <w:style w:type="paragraph" w:customStyle="1" w:styleId="2432A8EF7613430797AD65AF007A5EB5">
    <w:name w:val="2432A8EF7613430797AD65AF007A5EB5"/>
    <w:rsid w:val="00D740F0"/>
  </w:style>
  <w:style w:type="paragraph" w:customStyle="1" w:styleId="0F262F31A6254383AFB597B1CC0834DE">
    <w:name w:val="0F262F31A6254383AFB597B1CC0834DE"/>
    <w:rsid w:val="00D740F0"/>
  </w:style>
  <w:style w:type="paragraph" w:customStyle="1" w:styleId="59EBA3255B4D4258B74184E51E5FBA0B">
    <w:name w:val="59EBA3255B4D4258B74184E51E5FBA0B"/>
    <w:rsid w:val="00D740F0"/>
  </w:style>
  <w:style w:type="paragraph" w:customStyle="1" w:styleId="EA1F1522C66C4DD494C281001AEFC85A">
    <w:name w:val="EA1F1522C66C4DD494C281001AEFC85A"/>
    <w:rsid w:val="00D740F0"/>
  </w:style>
  <w:style w:type="paragraph" w:customStyle="1" w:styleId="11187A794BAE4B6483BD89024ADDF14D">
    <w:name w:val="11187A794BAE4B6483BD89024ADDF14D"/>
    <w:rsid w:val="00D740F0"/>
  </w:style>
  <w:style w:type="paragraph" w:customStyle="1" w:styleId="723BB5B593AD40909157471A1EDAF8AD">
    <w:name w:val="723BB5B593AD40909157471A1EDAF8AD"/>
    <w:rsid w:val="00D740F0"/>
  </w:style>
  <w:style w:type="paragraph" w:customStyle="1" w:styleId="4FFFED9AB1D14033AFC3EB2B19837D54">
    <w:name w:val="4FFFED9AB1D14033AFC3EB2B19837D54"/>
    <w:rsid w:val="00D740F0"/>
  </w:style>
  <w:style w:type="paragraph" w:customStyle="1" w:styleId="483AAC66B08045EAA50C349A9B49970D">
    <w:name w:val="483AAC66B08045EAA50C349A9B49970D"/>
    <w:rsid w:val="00D740F0"/>
  </w:style>
  <w:style w:type="paragraph" w:customStyle="1" w:styleId="EF08633B6316427A84B500D312450BFF">
    <w:name w:val="EF08633B6316427A84B500D312450BFF"/>
    <w:rsid w:val="00D740F0"/>
  </w:style>
  <w:style w:type="paragraph" w:customStyle="1" w:styleId="52B84F855B2B497493FD072199178B36">
    <w:name w:val="52B84F855B2B497493FD072199178B36"/>
    <w:rsid w:val="00D740F0"/>
  </w:style>
  <w:style w:type="paragraph" w:customStyle="1" w:styleId="A77DDFBA7C1D4FAC91D2CE268B8E2160">
    <w:name w:val="A77DDFBA7C1D4FAC91D2CE268B8E2160"/>
    <w:rsid w:val="00D740F0"/>
  </w:style>
  <w:style w:type="paragraph" w:customStyle="1" w:styleId="9F9F2092F7FB4BE2A58428CE69BB0011">
    <w:name w:val="9F9F2092F7FB4BE2A58428CE69BB0011"/>
    <w:rsid w:val="00D740F0"/>
  </w:style>
  <w:style w:type="paragraph" w:customStyle="1" w:styleId="CE888373D3084B948E8C152549D2B037">
    <w:name w:val="CE888373D3084B948E8C152549D2B037"/>
    <w:rsid w:val="00D740F0"/>
  </w:style>
  <w:style w:type="paragraph" w:customStyle="1" w:styleId="04000D35319F4B8688BFE80D42D0C42F">
    <w:name w:val="04000D35319F4B8688BFE80D42D0C42F"/>
    <w:rsid w:val="00D740F0"/>
  </w:style>
  <w:style w:type="paragraph" w:customStyle="1" w:styleId="B55BD484C9964006BEE83F499D5D5872">
    <w:name w:val="B55BD484C9964006BEE83F499D5D5872"/>
    <w:rsid w:val="00D740F0"/>
  </w:style>
  <w:style w:type="paragraph" w:customStyle="1" w:styleId="B16AC56B3B644CAD8318E052AC2D5BF7">
    <w:name w:val="B16AC56B3B644CAD8318E052AC2D5BF7"/>
    <w:rsid w:val="00D740F0"/>
  </w:style>
  <w:style w:type="paragraph" w:customStyle="1" w:styleId="A61C0FFB74B94D00A883CFBB03827369">
    <w:name w:val="A61C0FFB74B94D00A883CFBB03827369"/>
    <w:rsid w:val="00D740F0"/>
  </w:style>
  <w:style w:type="paragraph" w:customStyle="1" w:styleId="D32766C0AE3D40C0A889F14CA6B69A40">
    <w:name w:val="D32766C0AE3D40C0A889F14CA6B69A40"/>
    <w:rsid w:val="00D740F0"/>
  </w:style>
  <w:style w:type="paragraph" w:customStyle="1" w:styleId="4EEC8A65D8C54F439E1FE676EFA9A885">
    <w:name w:val="4EEC8A65D8C54F439E1FE676EFA9A885"/>
    <w:rsid w:val="00D740F0"/>
  </w:style>
  <w:style w:type="paragraph" w:customStyle="1" w:styleId="1970C4F8F0AB475D86F801BE631913E7">
    <w:name w:val="1970C4F8F0AB475D86F801BE631913E7"/>
    <w:rsid w:val="00D740F0"/>
  </w:style>
  <w:style w:type="paragraph" w:customStyle="1" w:styleId="842876234F334F148C2659E7008197E4">
    <w:name w:val="842876234F334F148C2659E7008197E4"/>
    <w:rsid w:val="00D740F0"/>
  </w:style>
  <w:style w:type="paragraph" w:customStyle="1" w:styleId="86EB98433C8E469BA296EA6F89903029">
    <w:name w:val="86EB98433C8E469BA296EA6F89903029"/>
    <w:rsid w:val="00D740F0"/>
  </w:style>
  <w:style w:type="paragraph" w:customStyle="1" w:styleId="F2E36BE207B84E1893B698311B4371F0">
    <w:name w:val="F2E36BE207B84E1893B698311B4371F0"/>
    <w:rsid w:val="00D740F0"/>
  </w:style>
  <w:style w:type="paragraph" w:customStyle="1" w:styleId="E2C4650D52CE4174AB9AA4A878426911">
    <w:name w:val="E2C4650D52CE4174AB9AA4A878426911"/>
    <w:rsid w:val="00D740F0"/>
  </w:style>
  <w:style w:type="paragraph" w:customStyle="1" w:styleId="63EE083439084E7DAE5058E79A8C0732">
    <w:name w:val="63EE083439084E7DAE5058E79A8C0732"/>
    <w:rsid w:val="00D740F0"/>
  </w:style>
  <w:style w:type="paragraph" w:customStyle="1" w:styleId="35C79A94CE774474B5B2ED5606CC25F9">
    <w:name w:val="35C79A94CE774474B5B2ED5606CC25F9"/>
    <w:rsid w:val="00D740F0"/>
  </w:style>
  <w:style w:type="paragraph" w:customStyle="1" w:styleId="EA0733953BFF4BEA82A3A77314C61C33">
    <w:name w:val="EA0733953BFF4BEA82A3A77314C61C33"/>
    <w:rsid w:val="00D740F0"/>
  </w:style>
  <w:style w:type="paragraph" w:customStyle="1" w:styleId="C5BEB4E85F0A4159A86B8C327F244118">
    <w:name w:val="C5BEB4E85F0A4159A86B8C327F244118"/>
    <w:rsid w:val="00D740F0"/>
  </w:style>
  <w:style w:type="paragraph" w:customStyle="1" w:styleId="D81194D7F8824D72B371B5B68AA93E2E">
    <w:name w:val="D81194D7F8824D72B371B5B68AA93E2E"/>
    <w:rsid w:val="00D740F0"/>
  </w:style>
  <w:style w:type="paragraph" w:customStyle="1" w:styleId="63188C4B55B1454F89916048003F95D7">
    <w:name w:val="63188C4B55B1454F89916048003F95D7"/>
    <w:rsid w:val="00D740F0"/>
  </w:style>
  <w:style w:type="paragraph" w:customStyle="1" w:styleId="FDA2A0D8F67A445D926427A3D00CF528">
    <w:name w:val="FDA2A0D8F67A445D926427A3D00CF528"/>
    <w:rsid w:val="00D740F0"/>
  </w:style>
  <w:style w:type="paragraph" w:customStyle="1" w:styleId="E95ED15CAA6F4C09B20F448C1A720E06">
    <w:name w:val="E95ED15CAA6F4C09B20F448C1A720E06"/>
    <w:rsid w:val="00D740F0"/>
  </w:style>
  <w:style w:type="paragraph" w:customStyle="1" w:styleId="BA8E5116880F41D98F38E289DB70E0AF">
    <w:name w:val="BA8E5116880F41D98F38E289DB70E0AF"/>
    <w:rsid w:val="00D740F0"/>
  </w:style>
  <w:style w:type="paragraph" w:customStyle="1" w:styleId="9F4861AE93E748B191617F921C16B98A">
    <w:name w:val="9F4861AE93E748B191617F921C16B98A"/>
    <w:rsid w:val="00D740F0"/>
  </w:style>
  <w:style w:type="paragraph" w:customStyle="1" w:styleId="74825C7EA08243B19E19862739E7D4DF">
    <w:name w:val="74825C7EA08243B19E19862739E7D4DF"/>
    <w:rsid w:val="00D740F0"/>
  </w:style>
  <w:style w:type="paragraph" w:customStyle="1" w:styleId="BB7702D0030F4CFFBD87CBFAA75EE871">
    <w:name w:val="BB7702D0030F4CFFBD87CBFAA75EE871"/>
    <w:rsid w:val="00D740F0"/>
  </w:style>
  <w:style w:type="paragraph" w:customStyle="1" w:styleId="FAC82F10AB2B47248D715558540DD80D">
    <w:name w:val="FAC82F10AB2B47248D715558540DD80D"/>
    <w:rsid w:val="00D740F0"/>
  </w:style>
  <w:style w:type="paragraph" w:customStyle="1" w:styleId="D38CCAFC289747EFB157AA4CC95A855B">
    <w:name w:val="D38CCAFC289747EFB157AA4CC95A855B"/>
    <w:rsid w:val="00D740F0"/>
  </w:style>
  <w:style w:type="paragraph" w:customStyle="1" w:styleId="6E41A5D873954602AFC89B8E67585CE8">
    <w:name w:val="6E41A5D873954602AFC89B8E67585CE8"/>
    <w:rsid w:val="00D740F0"/>
  </w:style>
  <w:style w:type="paragraph" w:customStyle="1" w:styleId="C4E4947B104F4745940276BD5CEB1946">
    <w:name w:val="C4E4947B104F4745940276BD5CEB1946"/>
    <w:rsid w:val="00D740F0"/>
  </w:style>
  <w:style w:type="paragraph" w:customStyle="1" w:styleId="7EAE3706B25A4134B5E171D6951CCF70">
    <w:name w:val="7EAE3706B25A4134B5E171D6951CCF70"/>
    <w:rsid w:val="00D740F0"/>
  </w:style>
  <w:style w:type="paragraph" w:customStyle="1" w:styleId="61054B2BDE7A4DFE85A1B44BE16AEBBF">
    <w:name w:val="61054B2BDE7A4DFE85A1B44BE16AEBBF"/>
    <w:rsid w:val="00D740F0"/>
  </w:style>
  <w:style w:type="paragraph" w:customStyle="1" w:styleId="8254554B2BB24A4BA3125497DBE17C8B">
    <w:name w:val="8254554B2BB24A4BA3125497DBE17C8B"/>
    <w:rsid w:val="00D740F0"/>
  </w:style>
  <w:style w:type="paragraph" w:customStyle="1" w:styleId="613963E9D6E14CE8A44CD0D660353029">
    <w:name w:val="613963E9D6E14CE8A44CD0D660353029"/>
    <w:rsid w:val="00D740F0"/>
  </w:style>
  <w:style w:type="paragraph" w:customStyle="1" w:styleId="5B911594218A446C8433C2C7DFE591EC">
    <w:name w:val="5B911594218A446C8433C2C7DFE591EC"/>
    <w:rsid w:val="00D740F0"/>
  </w:style>
  <w:style w:type="paragraph" w:customStyle="1" w:styleId="1DFA831E965A49BA812D412B5B04DE04">
    <w:name w:val="1DFA831E965A49BA812D412B5B04DE04"/>
    <w:rsid w:val="00D740F0"/>
  </w:style>
  <w:style w:type="paragraph" w:customStyle="1" w:styleId="7EA3A34733C04555B0BD0289B21DD4D2">
    <w:name w:val="7EA3A34733C04555B0BD0289B21DD4D2"/>
    <w:rsid w:val="00D740F0"/>
  </w:style>
  <w:style w:type="paragraph" w:customStyle="1" w:styleId="0A26B97FD1CD4904BF2EC9AC7408E77C">
    <w:name w:val="0A26B97FD1CD4904BF2EC9AC7408E77C"/>
    <w:rsid w:val="00D740F0"/>
  </w:style>
  <w:style w:type="paragraph" w:customStyle="1" w:styleId="FC150DE8BA154A5F94F2CD13BC3F52DE">
    <w:name w:val="FC150DE8BA154A5F94F2CD13BC3F52DE"/>
    <w:rsid w:val="00D740F0"/>
  </w:style>
  <w:style w:type="paragraph" w:customStyle="1" w:styleId="CA78C27736B94CBFBC737DE9990BC143">
    <w:name w:val="CA78C27736B94CBFBC737DE9990BC143"/>
    <w:rsid w:val="00D740F0"/>
  </w:style>
  <w:style w:type="paragraph" w:customStyle="1" w:styleId="B5DD4AAEFAF14AD5AE0D98C3BBA20C7D">
    <w:name w:val="B5DD4AAEFAF14AD5AE0D98C3BBA20C7D"/>
    <w:rsid w:val="00D740F0"/>
  </w:style>
  <w:style w:type="paragraph" w:customStyle="1" w:styleId="0D061894DD174654ABE2646A8F04E320">
    <w:name w:val="0D061894DD174654ABE2646A8F04E320"/>
    <w:rsid w:val="00D740F0"/>
  </w:style>
  <w:style w:type="paragraph" w:customStyle="1" w:styleId="FBAD754681AA4134917A986220717830">
    <w:name w:val="FBAD754681AA4134917A986220717830"/>
    <w:rsid w:val="00D740F0"/>
  </w:style>
  <w:style w:type="paragraph" w:customStyle="1" w:styleId="BFB442D20C5A473689A300A549F02331">
    <w:name w:val="BFB442D20C5A473689A300A549F02331"/>
    <w:rsid w:val="00D740F0"/>
  </w:style>
  <w:style w:type="paragraph" w:customStyle="1" w:styleId="55D4292400354274814190131FB2FF40">
    <w:name w:val="55D4292400354274814190131FB2FF40"/>
    <w:rsid w:val="00D740F0"/>
  </w:style>
  <w:style w:type="paragraph" w:customStyle="1" w:styleId="D7E3CBCD73174CCD8E2F2ECC49A5250B">
    <w:name w:val="D7E3CBCD73174CCD8E2F2ECC49A5250B"/>
    <w:rsid w:val="00D740F0"/>
  </w:style>
  <w:style w:type="paragraph" w:customStyle="1" w:styleId="0A0FF4D043B346A9AC2B8153696BD197">
    <w:name w:val="0A0FF4D043B346A9AC2B8153696BD197"/>
    <w:rsid w:val="00D740F0"/>
  </w:style>
  <w:style w:type="paragraph" w:customStyle="1" w:styleId="24200D7DD31F428CBB9D5B4C28FEE0CD">
    <w:name w:val="24200D7DD31F428CBB9D5B4C28FEE0CD"/>
    <w:rsid w:val="00D740F0"/>
  </w:style>
  <w:style w:type="paragraph" w:customStyle="1" w:styleId="429CCFCEFC4344E6BD41528CE1B96C60">
    <w:name w:val="429CCFCEFC4344E6BD41528CE1B96C60"/>
    <w:rsid w:val="00D740F0"/>
  </w:style>
  <w:style w:type="paragraph" w:customStyle="1" w:styleId="FFF6D854E60549449D46EA208FDBB543">
    <w:name w:val="FFF6D854E60549449D46EA208FDBB543"/>
    <w:rsid w:val="00D740F0"/>
  </w:style>
  <w:style w:type="paragraph" w:customStyle="1" w:styleId="36D8C96C1A7C4FDAA67EDBEEC390B301">
    <w:name w:val="36D8C96C1A7C4FDAA67EDBEEC390B301"/>
    <w:rsid w:val="00D740F0"/>
  </w:style>
  <w:style w:type="paragraph" w:customStyle="1" w:styleId="77D4DB936E96465FB3800D8DBA4BEF51">
    <w:name w:val="77D4DB936E96465FB3800D8DBA4BEF51"/>
    <w:rsid w:val="00D740F0"/>
  </w:style>
  <w:style w:type="paragraph" w:customStyle="1" w:styleId="213BAFFD2C4B416D87025C2FCA89C061">
    <w:name w:val="213BAFFD2C4B416D87025C2FCA89C061"/>
    <w:rsid w:val="00D740F0"/>
  </w:style>
  <w:style w:type="paragraph" w:customStyle="1" w:styleId="7B24A2D4E10F4844A073878878CF58B1">
    <w:name w:val="7B24A2D4E10F4844A073878878CF58B1"/>
    <w:rsid w:val="00D740F0"/>
  </w:style>
  <w:style w:type="paragraph" w:customStyle="1" w:styleId="B7E1B3BF2E4E4193A90F93A55973A3FA">
    <w:name w:val="B7E1B3BF2E4E4193A90F93A55973A3FA"/>
    <w:rsid w:val="00D740F0"/>
  </w:style>
  <w:style w:type="paragraph" w:customStyle="1" w:styleId="457CBB34C84948A2B104BFD60543B8B1">
    <w:name w:val="457CBB34C84948A2B104BFD60543B8B1"/>
    <w:rsid w:val="00D740F0"/>
  </w:style>
  <w:style w:type="paragraph" w:customStyle="1" w:styleId="5384200DD11F4CC7A167810CB5D05346">
    <w:name w:val="5384200DD11F4CC7A167810CB5D05346"/>
    <w:rsid w:val="00D740F0"/>
  </w:style>
  <w:style w:type="paragraph" w:customStyle="1" w:styleId="28D98846D05D47B28DECB970AC22B260">
    <w:name w:val="28D98846D05D47B28DECB970AC22B260"/>
    <w:rsid w:val="00D740F0"/>
  </w:style>
  <w:style w:type="paragraph" w:customStyle="1" w:styleId="44AEFAC959BA4D4D9614C652548E7132">
    <w:name w:val="44AEFAC959BA4D4D9614C652548E7132"/>
    <w:rsid w:val="00D740F0"/>
  </w:style>
  <w:style w:type="paragraph" w:customStyle="1" w:styleId="3DE2E35830BC4D4B813721EF3BD63B6D">
    <w:name w:val="3DE2E35830BC4D4B813721EF3BD63B6D"/>
    <w:rsid w:val="00D740F0"/>
  </w:style>
  <w:style w:type="paragraph" w:customStyle="1" w:styleId="EDF597AD041E4C2E9A9BF0E3DBC989BC">
    <w:name w:val="EDF597AD041E4C2E9A9BF0E3DBC989BC"/>
    <w:rsid w:val="00D740F0"/>
  </w:style>
  <w:style w:type="paragraph" w:customStyle="1" w:styleId="F5C709D9AE17464491F763088309CD94">
    <w:name w:val="F5C709D9AE17464491F763088309CD94"/>
    <w:rsid w:val="00D740F0"/>
  </w:style>
  <w:style w:type="paragraph" w:customStyle="1" w:styleId="6E84E9EB6FB74F9FB7680A4082A311D2">
    <w:name w:val="6E84E9EB6FB74F9FB7680A4082A311D2"/>
    <w:rsid w:val="00D740F0"/>
  </w:style>
  <w:style w:type="paragraph" w:customStyle="1" w:styleId="8318830C14254D63A20F2765BA130C10">
    <w:name w:val="8318830C14254D63A20F2765BA130C10"/>
    <w:rsid w:val="00D740F0"/>
  </w:style>
  <w:style w:type="paragraph" w:customStyle="1" w:styleId="BCB666257B564622846E3034A4B0AE23">
    <w:name w:val="BCB666257B564622846E3034A4B0AE23"/>
    <w:rsid w:val="00D740F0"/>
  </w:style>
  <w:style w:type="paragraph" w:customStyle="1" w:styleId="D25A2EA440D34AD4A5C483CE51BCA4F2">
    <w:name w:val="D25A2EA440D34AD4A5C483CE51BCA4F2"/>
    <w:rsid w:val="00D740F0"/>
  </w:style>
  <w:style w:type="paragraph" w:customStyle="1" w:styleId="345A8AB326FE4061B662A7F3BFDCAFD9">
    <w:name w:val="345A8AB326FE4061B662A7F3BFDCAFD9"/>
    <w:rsid w:val="00D740F0"/>
  </w:style>
  <w:style w:type="paragraph" w:customStyle="1" w:styleId="6B1722276E134B1986071B5389305027">
    <w:name w:val="6B1722276E134B1986071B5389305027"/>
    <w:rsid w:val="00D740F0"/>
  </w:style>
  <w:style w:type="paragraph" w:customStyle="1" w:styleId="A328C31A25344156AF25498A2EAB53CD">
    <w:name w:val="A328C31A25344156AF25498A2EAB53CD"/>
    <w:rsid w:val="00D740F0"/>
  </w:style>
  <w:style w:type="paragraph" w:customStyle="1" w:styleId="10AF8BCDD70A4C7F8151D5C854B5FB0C">
    <w:name w:val="10AF8BCDD70A4C7F8151D5C854B5FB0C"/>
    <w:rsid w:val="00D740F0"/>
  </w:style>
  <w:style w:type="paragraph" w:customStyle="1" w:styleId="E5E3374CB6C64069B0E13296B1BDE96B">
    <w:name w:val="E5E3374CB6C64069B0E13296B1BDE96B"/>
    <w:rsid w:val="00D740F0"/>
  </w:style>
  <w:style w:type="paragraph" w:customStyle="1" w:styleId="9BE0E4871BE8440F937A546A6F768AD6">
    <w:name w:val="9BE0E4871BE8440F937A546A6F768AD6"/>
    <w:rsid w:val="00D740F0"/>
  </w:style>
  <w:style w:type="paragraph" w:customStyle="1" w:styleId="80AE85D303DC40C4B108832979CD85F0">
    <w:name w:val="80AE85D303DC40C4B108832979CD85F0"/>
    <w:rsid w:val="00D740F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F9A99F-18DC-4A1C-8BE6-5251DAD9C088}">
  <ds:schemaRefs>
    <ds:schemaRef ds:uri="http://schemas.microsoft.com/sharepoint/v3/contenttype/forms"/>
  </ds:schemaRefs>
</ds:datastoreItem>
</file>

<file path=customXml/itemProps2.xml><?xml version="1.0" encoding="utf-8"?>
<ds:datastoreItem xmlns:ds="http://schemas.openxmlformats.org/officeDocument/2006/customXml" ds:itemID="{05E97D07-A572-4D8E-91C0-1F1F4EEE8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FunctionalResume</Template>
  <TotalTime>1</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Functional resume</vt:lpstr>
    </vt:vector>
  </TitlesOfParts>
  <Company>Microsoft</Company>
  <LinksUpToDate>false</LinksUpToDate>
  <CharactersWithSpaces>2785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resume</dc:title>
  <dc:creator>Lesley Dreyer</dc:creator>
  <cp:lastModifiedBy>Lesley Dreyer</cp:lastModifiedBy>
  <cp:revision>2</cp:revision>
  <dcterms:created xsi:type="dcterms:W3CDTF">2019-06-20T08:15:00Z</dcterms:created>
  <dcterms:modified xsi:type="dcterms:W3CDTF">2019-06-20T08:15:00Z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TC103782729990</vt:lpwstr>
  </property>
</Properties>
</file>